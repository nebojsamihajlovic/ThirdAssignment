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EF86" w14:textId="77777777" w:rsidR="006432E2" w:rsidRDefault="006432E2" w:rsidP="006432E2">
      <w:bookmarkStart w:id="0" w:name="_Toc456041736"/>
    </w:p>
    <w:p w14:paraId="138AA9EB" w14:textId="77777777" w:rsidR="00FD7825" w:rsidRDefault="00FD7825" w:rsidP="006432E2"/>
    <w:p w14:paraId="49A565BA" w14:textId="463A224B" w:rsidR="006432E2" w:rsidRDefault="004B0BE1" w:rsidP="006432E2">
      <w:pPr>
        <w:pStyle w:val="Title"/>
        <w:jc w:val="left"/>
      </w:pPr>
      <w:r>
        <w:t>ASSIGNMENT 3</w:t>
      </w:r>
    </w:p>
    <w:p w14:paraId="693C63BD" w14:textId="712D3F5A" w:rsidR="006432E2" w:rsidRDefault="004B0BE1" w:rsidP="006432E2">
      <w:pPr>
        <w:pStyle w:val="Subtitle"/>
        <w:jc w:val="left"/>
      </w:pPr>
      <w:r>
        <w:t>DEV TRADE</w:t>
      </w:r>
    </w:p>
    <w:p w14:paraId="4CCB3B53" w14:textId="77777777" w:rsidR="006432E2" w:rsidRDefault="006432E2" w:rsidP="00697B14">
      <w:pPr>
        <w:pStyle w:val="Heading1"/>
        <w:numPr>
          <w:ilvl w:val="0"/>
          <w:numId w:val="0"/>
        </w:numPr>
        <w:ind w:left="432" w:hanging="432"/>
      </w:pPr>
    </w:p>
    <w:p w14:paraId="2BAFCE0C" w14:textId="77777777" w:rsidR="00FD7825" w:rsidRDefault="00FD7825" w:rsidP="00FD7825"/>
    <w:bookmarkEnd w:id="0"/>
    <w:p w14:paraId="1280759C" w14:textId="77777777" w:rsidR="001C4973" w:rsidRDefault="004E01C8" w:rsidP="00697B14">
      <w:pPr>
        <w:pStyle w:val="Heading1"/>
      </w:pPr>
      <w:r>
        <w:t>OBJECTIVE</w:t>
      </w:r>
    </w:p>
    <w:p w14:paraId="24D36302" w14:textId="77777777" w:rsidR="00BC2E6E" w:rsidRDefault="00BC2E6E" w:rsidP="00BC2E6E"/>
    <w:p w14:paraId="6D954B2B" w14:textId="4C58C7F1" w:rsidR="006A3A29" w:rsidRDefault="006A3A29" w:rsidP="00BC2E6E">
      <w:r>
        <w:t>In this assignment, you will c</w:t>
      </w:r>
      <w:r w:rsidR="00967B15">
        <w:t xml:space="preserve">reate the UI for the </w:t>
      </w:r>
      <w:proofErr w:type="spellStart"/>
      <w:r w:rsidR="004B0BE1">
        <w:t>DevTrade</w:t>
      </w:r>
      <w:proofErr w:type="spellEnd"/>
      <w:r w:rsidR="004B0BE1">
        <w:t xml:space="preserve"> app</w:t>
      </w:r>
      <w:r w:rsidR="00691093">
        <w:t xml:space="preserve"> </w:t>
      </w:r>
      <w:r w:rsidR="005B1C1E">
        <w:t>scene</w:t>
      </w:r>
      <w:r w:rsidR="004B0BE1">
        <w:t>.</w:t>
      </w:r>
    </w:p>
    <w:p w14:paraId="0B8B0120" w14:textId="77777777" w:rsidR="006A3A29" w:rsidRDefault="006A3A29" w:rsidP="00BC2E6E"/>
    <w:p w14:paraId="5C8A0CB5" w14:textId="7C8959BB" w:rsidR="00BC2E6E" w:rsidRDefault="00BC2E6E" w:rsidP="00BC2E6E">
      <w:r>
        <w:t>Th</w:t>
      </w:r>
      <w:r w:rsidR="005B48FE">
        <w:t xml:space="preserve">e goal of this assignment is to master the use of </w:t>
      </w:r>
      <w:r w:rsidR="004B0BE1">
        <w:t>stack view and size classes concept.</w:t>
      </w:r>
    </w:p>
    <w:p w14:paraId="356350B8" w14:textId="77777777" w:rsidR="006A3A29" w:rsidRDefault="006A3A29" w:rsidP="00BC2E6E"/>
    <w:p w14:paraId="00F81038" w14:textId="465887FF" w:rsidR="006A3A29" w:rsidRDefault="006A3A29" w:rsidP="006A3A29">
      <w:pPr>
        <w:pStyle w:val="Heading1"/>
      </w:pPr>
      <w:r>
        <w:t>MATERIALS</w:t>
      </w:r>
    </w:p>
    <w:p w14:paraId="686A0541" w14:textId="77777777" w:rsidR="006A3A29" w:rsidRDefault="006A3A29" w:rsidP="006A3A29"/>
    <w:p w14:paraId="0BAF7B4A" w14:textId="2EFE077C" w:rsidR="006A3A29" w:rsidRDefault="006A3A29" w:rsidP="006A3A29">
      <w:r>
        <w:t xml:space="preserve">For this assignment, you’ll need the presentation slides </w:t>
      </w:r>
      <w:r w:rsidR="009616DC">
        <w:t>from</w:t>
      </w:r>
      <w:r>
        <w:t xml:space="preserve"> session 6 (you can find it on </w:t>
      </w:r>
      <w:r w:rsidR="00200650">
        <w:t>GitHub, session 6</w:t>
      </w:r>
      <w:r>
        <w:t xml:space="preserve">). </w:t>
      </w:r>
    </w:p>
    <w:p w14:paraId="7D25EF80" w14:textId="77777777" w:rsidR="006A3A29" w:rsidRDefault="006A3A29" w:rsidP="006A3A29"/>
    <w:p w14:paraId="4D66255E" w14:textId="696DE9C6" w:rsidR="006A3A29" w:rsidRDefault="006A3A29" w:rsidP="001526E2">
      <w:r>
        <w:t>Also, the start-up project with all necessary assets is provided</w:t>
      </w:r>
      <w:r w:rsidR="001526E2">
        <w:t>. Short demo video is also provided as reference. You can found both on the GitHub.</w:t>
      </w:r>
    </w:p>
    <w:p w14:paraId="652C8D94" w14:textId="77777777" w:rsidR="00EE6AAF" w:rsidRDefault="00EE6AAF" w:rsidP="001C4973"/>
    <w:p w14:paraId="22E59401" w14:textId="20AA376C" w:rsidR="00F35AC7" w:rsidRDefault="00200650" w:rsidP="00F35AC7">
      <w:r>
        <w:t xml:space="preserve"> </w:t>
      </w:r>
      <w:proofErr w:type="spellStart"/>
      <w:r>
        <w:t>DevTrade</w:t>
      </w:r>
      <w:proofErr w:type="spellEnd"/>
      <w:r>
        <w:t xml:space="preserve"> app </w:t>
      </w:r>
      <w:r w:rsidR="001526E2">
        <w:t xml:space="preserve">in </w:t>
      </w:r>
      <w:r w:rsidR="00F35AC7">
        <w:t>short:</w:t>
      </w:r>
    </w:p>
    <w:p w14:paraId="7B6D06C9" w14:textId="7E7C964C" w:rsidR="00200650" w:rsidRDefault="00200650" w:rsidP="00F35AC7">
      <w:pPr>
        <w:pStyle w:val="ListParagraph"/>
        <w:numPr>
          <w:ilvl w:val="1"/>
          <w:numId w:val="40"/>
        </w:numPr>
      </w:pPr>
      <w:r>
        <w:t xml:space="preserve">Developer </w:t>
      </w:r>
      <w:r w:rsidR="006C28D8">
        <w:t>CV</w:t>
      </w:r>
      <w:r>
        <w:t xml:space="preserve"> is presented on screen</w:t>
      </w:r>
    </w:p>
    <w:p w14:paraId="3D1CDB03" w14:textId="633A78DA" w:rsidR="00200650" w:rsidRDefault="00200650" w:rsidP="00F35AC7">
      <w:pPr>
        <w:pStyle w:val="ListParagraph"/>
        <w:numPr>
          <w:ilvl w:val="1"/>
          <w:numId w:val="40"/>
        </w:numPr>
      </w:pPr>
      <w:r>
        <w:t>User can easily scroll up and down to see all relevant info about developer</w:t>
      </w:r>
    </w:p>
    <w:p w14:paraId="64B22FED" w14:textId="419A6F98" w:rsidR="00F35AC7" w:rsidRDefault="00200650" w:rsidP="00AD4E9A">
      <w:pPr>
        <w:pStyle w:val="ListParagraph"/>
        <w:numPr>
          <w:ilvl w:val="1"/>
          <w:numId w:val="40"/>
        </w:numPr>
      </w:pPr>
      <w:r>
        <w:t xml:space="preserve">User can be redirected to </w:t>
      </w:r>
      <w:r w:rsidR="00691093">
        <w:t>developer’s</w:t>
      </w:r>
      <w:r>
        <w:t xml:space="preserve"> apps link </w:t>
      </w:r>
    </w:p>
    <w:p w14:paraId="16012D4F" w14:textId="30A817E2" w:rsidR="00691093" w:rsidRDefault="005B48FE" w:rsidP="00AD4E9A">
      <w:pPr>
        <w:pStyle w:val="ListParagraph"/>
        <w:numPr>
          <w:ilvl w:val="1"/>
          <w:numId w:val="40"/>
        </w:numPr>
      </w:pPr>
      <w:r>
        <w:t>Ad banners are presented to user in some screen sizes</w:t>
      </w:r>
    </w:p>
    <w:p w14:paraId="225AAD1A" w14:textId="6A8995F1" w:rsidR="006A3A29" w:rsidRDefault="006A3A29" w:rsidP="006A3A29">
      <w:pPr>
        <w:pStyle w:val="Heading1"/>
      </w:pPr>
      <w:bookmarkStart w:id="1" w:name="_Toc456041738"/>
      <w:r>
        <w:t>Required tasks</w:t>
      </w:r>
    </w:p>
    <w:p w14:paraId="5F70195B" w14:textId="77777777" w:rsidR="006A3A29" w:rsidRDefault="006A3A29" w:rsidP="006A3A29"/>
    <w:p w14:paraId="3B4A2F3E" w14:textId="7C403553" w:rsidR="006A3A29" w:rsidRDefault="009A6890" w:rsidP="001526E2">
      <w:pPr>
        <w:pStyle w:val="ListParagraph"/>
        <w:numPr>
          <w:ilvl w:val="0"/>
          <w:numId w:val="46"/>
        </w:numPr>
      </w:pPr>
      <w:r>
        <w:t xml:space="preserve">Create a </w:t>
      </w:r>
      <w:r w:rsidR="00691093" w:rsidRPr="00691093">
        <w:rPr>
          <w:b/>
        </w:rPr>
        <w:t>complete</w:t>
      </w:r>
      <w:r w:rsidR="00691093">
        <w:t xml:space="preserve"> </w:t>
      </w:r>
      <w:r>
        <w:t>scene</w:t>
      </w:r>
      <w:r w:rsidR="00046884">
        <w:t xml:space="preserve"> in </w:t>
      </w:r>
      <w:r w:rsidR="00046884" w:rsidRPr="001526E2">
        <w:rPr>
          <w:b/>
        </w:rPr>
        <w:t>storyboard</w:t>
      </w:r>
      <w:r w:rsidR="00046884">
        <w:t xml:space="preserve">. </w:t>
      </w:r>
    </w:p>
    <w:p w14:paraId="1EE33D6A" w14:textId="2AF5827D" w:rsidR="00046884" w:rsidRDefault="00691093" w:rsidP="001526E2">
      <w:pPr>
        <w:pStyle w:val="ListParagraph"/>
        <w:numPr>
          <w:ilvl w:val="0"/>
          <w:numId w:val="46"/>
        </w:numPr>
      </w:pPr>
      <w:r>
        <w:t>App</w:t>
      </w:r>
      <w:r w:rsidR="00046884">
        <w:t xml:space="preserve"> scene should be properly </w:t>
      </w:r>
      <w:r w:rsidR="0004468B">
        <w:t>presented in</w:t>
      </w:r>
      <w:r>
        <w:t xml:space="preserve"> both</w:t>
      </w:r>
      <w:r w:rsidR="0004468B">
        <w:t xml:space="preserve"> </w:t>
      </w:r>
      <w:r w:rsidR="0004468B" w:rsidRPr="0004468B">
        <w:rPr>
          <w:b/>
        </w:rPr>
        <w:t>portrait</w:t>
      </w:r>
      <w:r>
        <w:rPr>
          <w:b/>
        </w:rPr>
        <w:t xml:space="preserve"> and landscape</w:t>
      </w:r>
      <w:r w:rsidR="0004468B">
        <w:t xml:space="preserve"> mode for all device screen sizes (iphone4, SE, 7, 7+, iPad). </w:t>
      </w:r>
      <w:r w:rsidR="00141891">
        <w:t xml:space="preserve">In case of </w:t>
      </w:r>
      <w:r w:rsidR="00141891" w:rsidRPr="00141891">
        <w:rPr>
          <w:b/>
        </w:rPr>
        <w:t>regular width</w:t>
      </w:r>
      <w:r w:rsidR="00141891">
        <w:rPr>
          <w:b/>
        </w:rPr>
        <w:t xml:space="preserve">, </w:t>
      </w:r>
      <w:r w:rsidR="00AA2D36">
        <w:rPr>
          <w:b/>
        </w:rPr>
        <w:t xml:space="preserve">banner ad </w:t>
      </w:r>
      <w:r w:rsidR="00AA2D36">
        <w:t>placeholder</w:t>
      </w:r>
      <w:r w:rsidR="00AA2D36" w:rsidRPr="00AA2D36">
        <w:t xml:space="preserve"> view</w:t>
      </w:r>
      <w:r w:rsidR="00AA2D36">
        <w:t>s</w:t>
      </w:r>
      <w:r w:rsidR="00AA2D36" w:rsidRPr="00AA2D36">
        <w:t xml:space="preserve"> should be presented</w:t>
      </w:r>
      <w:r w:rsidR="005B48FE">
        <w:t xml:space="preserve"> to user</w:t>
      </w:r>
      <w:r w:rsidR="00AA2D36">
        <w:t xml:space="preserve"> (the green view</w:t>
      </w:r>
      <w:r w:rsidR="005B48FE">
        <w:t>s</w:t>
      </w:r>
      <w:r w:rsidR="00AA2D36">
        <w:t xml:space="preserve"> in demo video).</w:t>
      </w:r>
      <w:r w:rsidR="00474EBA">
        <w:t xml:space="preserve"> In other width size (</w:t>
      </w:r>
      <w:r w:rsidR="00474EBA" w:rsidRPr="00474EBA">
        <w:rPr>
          <w:b/>
        </w:rPr>
        <w:t>compact</w:t>
      </w:r>
      <w:r w:rsidR="00474EBA">
        <w:t>) banners should be removed from the screen.</w:t>
      </w:r>
    </w:p>
    <w:p w14:paraId="27AC50D6" w14:textId="1912AED1" w:rsidR="0004468B" w:rsidRDefault="00B40ECC" w:rsidP="001526E2">
      <w:pPr>
        <w:pStyle w:val="ListParagraph"/>
        <w:numPr>
          <w:ilvl w:val="0"/>
          <w:numId w:val="46"/>
        </w:numPr>
      </w:pPr>
      <w:r>
        <w:t>Use</w:t>
      </w:r>
      <w:r w:rsidR="0004468B">
        <w:t xml:space="preserve"> of </w:t>
      </w:r>
      <w:proofErr w:type="spellStart"/>
      <w:r w:rsidR="00691093">
        <w:rPr>
          <w:b/>
        </w:rPr>
        <w:t>UIStackView</w:t>
      </w:r>
      <w:proofErr w:type="spellEnd"/>
      <w:r w:rsidR="00691093" w:rsidRPr="00691093">
        <w:rPr>
          <w:b/>
        </w:rPr>
        <w:t xml:space="preserve"> </w:t>
      </w:r>
      <w:r w:rsidR="00691093">
        <w:t xml:space="preserve">and </w:t>
      </w:r>
      <w:proofErr w:type="spellStart"/>
      <w:r w:rsidR="00691093" w:rsidRPr="00691093">
        <w:rPr>
          <w:b/>
        </w:rPr>
        <w:t>UIScrollView</w:t>
      </w:r>
      <w:proofErr w:type="spellEnd"/>
      <w:r w:rsidR="00691093">
        <w:t xml:space="preserve"> are</w:t>
      </w:r>
      <w:r w:rsidR="0004468B">
        <w:t xml:space="preserve"> </w:t>
      </w:r>
      <w:r w:rsidR="00691093">
        <w:rPr>
          <w:b/>
        </w:rPr>
        <w:t>highly recommended</w:t>
      </w:r>
      <w:r w:rsidR="0004468B">
        <w:t xml:space="preserve"> for this assignment. </w:t>
      </w:r>
    </w:p>
    <w:p w14:paraId="5F58C5CB" w14:textId="1EDEF54A" w:rsidR="00691093" w:rsidRDefault="00691093" w:rsidP="001526E2">
      <w:pPr>
        <w:pStyle w:val="ListParagraph"/>
        <w:numPr>
          <w:ilvl w:val="0"/>
          <w:numId w:val="46"/>
        </w:numPr>
      </w:pPr>
      <w:r>
        <w:t xml:space="preserve">Use of </w:t>
      </w:r>
      <w:proofErr w:type="spellStart"/>
      <w:r w:rsidRPr="00691093">
        <w:rPr>
          <w:b/>
        </w:rPr>
        <w:t>UITableView</w:t>
      </w:r>
      <w:proofErr w:type="spellEnd"/>
      <w:r>
        <w:t xml:space="preserve"> is forbidden.</w:t>
      </w:r>
    </w:p>
    <w:p w14:paraId="6A74E7AE" w14:textId="77777777" w:rsidR="00691093" w:rsidRDefault="00691093">
      <w:pPr>
        <w:spacing w:line="240" w:lineRule="auto"/>
      </w:pPr>
      <w:r>
        <w:br w:type="page"/>
      </w:r>
    </w:p>
    <w:p w14:paraId="464AA9B6" w14:textId="489F9F33" w:rsidR="00691093" w:rsidRDefault="00691093" w:rsidP="00691093">
      <w:pPr>
        <w:pStyle w:val="ListParagraph"/>
        <w:numPr>
          <w:ilvl w:val="0"/>
          <w:numId w:val="46"/>
        </w:numPr>
      </w:pPr>
      <w:r>
        <w:lastRenderedPageBreak/>
        <w:t xml:space="preserve">Try to replicate </w:t>
      </w:r>
      <w:r w:rsidR="00197A36">
        <w:t>scene from the demo video</w:t>
      </w:r>
      <w:r>
        <w:t>. Some basic scene guidelines:</w:t>
      </w:r>
    </w:p>
    <w:p w14:paraId="739F689C" w14:textId="7BB53C48" w:rsidR="00AA2D36" w:rsidRDefault="00AA2D36" w:rsidP="00AA2D36">
      <w:pPr>
        <w:pStyle w:val="ListParagraph"/>
        <w:numPr>
          <w:ilvl w:val="1"/>
          <w:numId w:val="46"/>
        </w:numPr>
      </w:pPr>
      <w:r>
        <w:t xml:space="preserve">Skills </w:t>
      </w:r>
      <w:r w:rsidR="00197A36">
        <w:t>icon</w:t>
      </w:r>
      <w:r>
        <w:t xml:space="preserve"> </w:t>
      </w:r>
      <w:r w:rsidR="00A90753">
        <w:t xml:space="preserve">size </w:t>
      </w:r>
      <w:r>
        <w:t xml:space="preserve">is </w:t>
      </w:r>
      <w:r w:rsidR="00A90753">
        <w:t xml:space="preserve">60x60 </w:t>
      </w:r>
      <w:proofErr w:type="spellStart"/>
      <w:r w:rsidR="00A90753">
        <w:t>pt</w:t>
      </w:r>
      <w:proofErr w:type="spellEnd"/>
    </w:p>
    <w:p w14:paraId="45152B15" w14:textId="3BD88DA7" w:rsidR="00197A36" w:rsidRDefault="00A90753" w:rsidP="00197A36">
      <w:pPr>
        <w:pStyle w:val="ListParagraph"/>
        <w:numPr>
          <w:ilvl w:val="1"/>
          <w:numId w:val="46"/>
        </w:numPr>
      </w:pPr>
      <w:r>
        <w:t>Banner width is 20% of screen width (in case if banner is presented)</w:t>
      </w:r>
    </w:p>
    <w:p w14:paraId="7D0101C4" w14:textId="38EF53E2" w:rsidR="00197A36" w:rsidRDefault="00197A36" w:rsidP="009462EC">
      <w:pPr>
        <w:pStyle w:val="ListParagraph"/>
        <w:numPr>
          <w:ilvl w:val="1"/>
          <w:numId w:val="46"/>
        </w:numPr>
      </w:pPr>
      <w:r>
        <w:t xml:space="preserve">In </w:t>
      </w:r>
      <w:r w:rsidRPr="009462EC">
        <w:rPr>
          <w:b/>
        </w:rPr>
        <w:t>compact width</w:t>
      </w:r>
      <w:r>
        <w:t xml:space="preserve"> </w:t>
      </w:r>
      <w:r w:rsidR="009462EC">
        <w:t>size</w:t>
      </w:r>
      <w:r>
        <w:t xml:space="preserve">, developer image is presented above the developer name and price. </w:t>
      </w:r>
      <w:r w:rsidRPr="009462EC">
        <w:rPr>
          <w:b/>
        </w:rPr>
        <w:t>In regular width</w:t>
      </w:r>
      <w:r w:rsidRPr="00197A36">
        <w:t xml:space="preserve"> </w:t>
      </w:r>
      <w:r w:rsidR="009462EC">
        <w:t>size</w:t>
      </w:r>
      <w:r>
        <w:t xml:space="preserve">, </w:t>
      </w:r>
      <w:r w:rsidR="009462EC">
        <w:t xml:space="preserve">developer </w:t>
      </w:r>
      <w:r>
        <w:t>image is placed left to developer name/price (see demo video)</w:t>
      </w:r>
    </w:p>
    <w:p w14:paraId="2AAACB79" w14:textId="731FEE40" w:rsidR="0033250D" w:rsidRDefault="0033250D" w:rsidP="009462EC">
      <w:pPr>
        <w:pStyle w:val="ListParagraph"/>
        <w:numPr>
          <w:ilvl w:val="1"/>
          <w:numId w:val="46"/>
        </w:numPr>
      </w:pPr>
      <w:r>
        <w:t>For all the other distances and sizes, be free to set your own but try to replicate the visual appearance from the demo as much as possible.</w:t>
      </w:r>
    </w:p>
    <w:p w14:paraId="2C5DA3C4" w14:textId="77777777" w:rsidR="00AA2D36" w:rsidRDefault="00AA2D36" w:rsidP="00AA2D36">
      <w:pPr>
        <w:pStyle w:val="ListParagraph"/>
        <w:ind w:left="1440"/>
      </w:pPr>
    </w:p>
    <w:p w14:paraId="67A2F8E0" w14:textId="1F606A20" w:rsidR="00AA2D36" w:rsidRDefault="00AA2D36" w:rsidP="00AA2D36">
      <w:pPr>
        <w:pStyle w:val="ListParagraph"/>
        <w:ind w:left="1440"/>
      </w:pPr>
      <w:r>
        <w:rPr>
          <w:noProof/>
          <w:lang w:val="en-US"/>
        </w:rPr>
        <w:drawing>
          <wp:anchor distT="0" distB="0" distL="114300" distR="114300" simplePos="0" relativeHeight="251661312" behindDoc="0" locked="0" layoutInCell="1" allowOverlap="1" wp14:anchorId="1967040B" wp14:editId="14B5B1AB">
            <wp:simplePos x="0" y="0"/>
            <wp:positionH relativeFrom="column">
              <wp:posOffset>274977</wp:posOffset>
            </wp:positionH>
            <wp:positionV relativeFrom="paragraph">
              <wp:posOffset>135343</wp:posOffset>
            </wp:positionV>
            <wp:extent cx="5313146" cy="2988792"/>
            <wp:effectExtent l="0" t="0" r="0" b="8890"/>
            <wp:wrapNone/>
            <wp:docPr id="3" name="Picture 3" descr="../../../../../../Desktop/Simulator%20Screen%20Shot%20Feb%2028,%202017,%2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mulator%20Screen%20Shot%20Feb%2028,%202017,%204.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3146" cy="2988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32A71A" w14:textId="2D9A83F5" w:rsidR="00AA2D36" w:rsidRDefault="00AA2D36" w:rsidP="00AA2D36">
      <w:pPr>
        <w:pStyle w:val="ListParagraph"/>
        <w:ind w:left="1440"/>
      </w:pPr>
    </w:p>
    <w:p w14:paraId="1C4188B5" w14:textId="63D83420" w:rsidR="00AA2D36" w:rsidRDefault="00AA2D36" w:rsidP="00AA2D36">
      <w:pPr>
        <w:pStyle w:val="ListParagraph"/>
        <w:ind w:left="1440"/>
      </w:pPr>
    </w:p>
    <w:p w14:paraId="4479C21E" w14:textId="6190632E" w:rsidR="00AA2D36" w:rsidRDefault="00AA2D36" w:rsidP="00AA2D36">
      <w:pPr>
        <w:pStyle w:val="ListParagraph"/>
        <w:ind w:left="1440"/>
      </w:pPr>
    </w:p>
    <w:p w14:paraId="1EF15A66" w14:textId="47061C76" w:rsidR="00AA2D36" w:rsidRDefault="00AA2D36" w:rsidP="00AA2D36">
      <w:pPr>
        <w:pStyle w:val="ListParagraph"/>
        <w:ind w:left="1440"/>
      </w:pPr>
    </w:p>
    <w:p w14:paraId="2C25CB75" w14:textId="122FA314" w:rsidR="00AA2D36" w:rsidRDefault="00AA2D36" w:rsidP="00AA2D36">
      <w:pPr>
        <w:pStyle w:val="ListParagraph"/>
        <w:ind w:left="1440"/>
      </w:pPr>
    </w:p>
    <w:p w14:paraId="40FB02A9" w14:textId="661C65B2" w:rsidR="00AA2D36" w:rsidRDefault="00AA2D36" w:rsidP="00AA2D36">
      <w:pPr>
        <w:pStyle w:val="ListParagraph"/>
        <w:ind w:left="1440"/>
      </w:pPr>
    </w:p>
    <w:p w14:paraId="78A1E399" w14:textId="7F257920" w:rsidR="00AA2D36" w:rsidRDefault="00AA2D36" w:rsidP="00AA2D36">
      <w:pPr>
        <w:pStyle w:val="ListParagraph"/>
        <w:ind w:left="1440"/>
      </w:pPr>
    </w:p>
    <w:p w14:paraId="75A550C7" w14:textId="77777777" w:rsidR="00AA2D36" w:rsidRDefault="00AA2D36" w:rsidP="00AA2D36">
      <w:pPr>
        <w:pStyle w:val="ListParagraph"/>
        <w:ind w:left="1440"/>
      </w:pPr>
    </w:p>
    <w:p w14:paraId="6218C738" w14:textId="57D80A8B" w:rsidR="00AA2D36" w:rsidRDefault="00AA2D36" w:rsidP="00AA2D36">
      <w:pPr>
        <w:pStyle w:val="ListParagraph"/>
        <w:ind w:left="1440"/>
      </w:pPr>
    </w:p>
    <w:p w14:paraId="0B50F095" w14:textId="77777777" w:rsidR="00AA2D36" w:rsidRDefault="00AA2D36" w:rsidP="00AA2D36">
      <w:pPr>
        <w:pStyle w:val="ListParagraph"/>
        <w:ind w:left="1440"/>
      </w:pPr>
    </w:p>
    <w:p w14:paraId="6B9FA2F5" w14:textId="2EC8F726" w:rsidR="00AA2D36" w:rsidRDefault="00AA2D36" w:rsidP="00AA2D36">
      <w:pPr>
        <w:pStyle w:val="ListParagraph"/>
        <w:ind w:left="1440"/>
      </w:pPr>
    </w:p>
    <w:p w14:paraId="663B7542" w14:textId="69CDD7FC" w:rsidR="00AA2D36" w:rsidRDefault="00AA2D36" w:rsidP="00AA2D36">
      <w:pPr>
        <w:pStyle w:val="ListParagraph"/>
        <w:ind w:left="1440"/>
      </w:pPr>
    </w:p>
    <w:p w14:paraId="120E4051" w14:textId="62A33AD5" w:rsidR="00AA2D36" w:rsidRDefault="00AA2D36" w:rsidP="00AA2D36">
      <w:pPr>
        <w:pStyle w:val="ListParagraph"/>
        <w:ind w:left="1440"/>
      </w:pPr>
    </w:p>
    <w:p w14:paraId="47C62703" w14:textId="186945E1" w:rsidR="00AA2D36" w:rsidRDefault="00AA2D36" w:rsidP="00AA2D36">
      <w:pPr>
        <w:pStyle w:val="ListParagraph"/>
        <w:ind w:left="1440"/>
      </w:pPr>
    </w:p>
    <w:p w14:paraId="17D371CA" w14:textId="57997EF8" w:rsidR="00AA2D36" w:rsidRDefault="00AA2D36" w:rsidP="00AA2D36">
      <w:pPr>
        <w:pStyle w:val="ListParagraph"/>
        <w:ind w:left="1440"/>
      </w:pPr>
    </w:p>
    <w:p w14:paraId="50D411E2" w14:textId="06CC0792" w:rsidR="00AA2D36" w:rsidRDefault="00AA2D36" w:rsidP="00AA2D36">
      <w:pPr>
        <w:pStyle w:val="ListParagraph"/>
        <w:ind w:left="1440"/>
      </w:pPr>
    </w:p>
    <w:p w14:paraId="72BEF725" w14:textId="70BCE8BC" w:rsidR="00AA2D36" w:rsidRDefault="00AA2D36" w:rsidP="00AA2D36">
      <w:pPr>
        <w:pStyle w:val="ListParagraph"/>
        <w:ind w:left="1440"/>
      </w:pPr>
    </w:p>
    <w:p w14:paraId="25C101BD" w14:textId="019AA857" w:rsidR="00AA2D36" w:rsidRDefault="00A90753" w:rsidP="00AA2D36">
      <w:pPr>
        <w:pStyle w:val="ListParagraph"/>
        <w:ind w:left="1440"/>
      </w:pPr>
      <w:r>
        <w:rPr>
          <w:noProof/>
          <w:lang w:val="en-US"/>
        </w:rPr>
        <mc:AlternateContent>
          <mc:Choice Requires="wps">
            <w:drawing>
              <wp:anchor distT="0" distB="0" distL="114300" distR="114300" simplePos="0" relativeHeight="251670528" behindDoc="0" locked="0" layoutInCell="1" allowOverlap="1" wp14:anchorId="7211DC72" wp14:editId="534F2606">
                <wp:simplePos x="0" y="0"/>
                <wp:positionH relativeFrom="column">
                  <wp:posOffset>4847699</wp:posOffset>
                </wp:positionH>
                <wp:positionV relativeFrom="paragraph">
                  <wp:posOffset>41910</wp:posOffset>
                </wp:positionV>
                <wp:extent cx="574040" cy="225425"/>
                <wp:effectExtent l="0" t="0" r="0" b="3175"/>
                <wp:wrapSquare wrapText="bothSides"/>
                <wp:docPr id="44" name="Text Box 44"/>
                <wp:cNvGraphicFramePr/>
                <a:graphic xmlns:a="http://schemas.openxmlformats.org/drawingml/2006/main">
                  <a:graphicData uri="http://schemas.microsoft.com/office/word/2010/wordprocessingShape">
                    <wps:wsp>
                      <wps:cNvSpPr txBox="1"/>
                      <wps:spPr>
                        <a:xfrm>
                          <a:off x="0" y="0"/>
                          <a:ext cx="574040"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AB6575" w14:textId="2E45EA64" w:rsidR="00AA2D36" w:rsidRDefault="00AA2D36" w:rsidP="00AA2D36">
                            <w:r>
                              <w:t>0</w:t>
                            </w:r>
                            <w:r w:rsidR="00A90753">
                              <w:t>.2</w:t>
                            </w:r>
                            <w:r>
                              <w:t>*A</w:t>
                            </w:r>
                          </w:p>
                          <w:p w14:paraId="7C602C5E" w14:textId="77777777" w:rsidR="00AA2D36" w:rsidRDefault="00AA2D36" w:rsidP="00AA2D36">
                            <w: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1DC72" id="_x0000_t202" coordsize="21600,21600" o:spt="202" path="m0,0l0,21600,21600,21600,21600,0xe">
                <v:stroke joinstyle="miter"/>
                <v:path gradientshapeok="t" o:connecttype="rect"/>
              </v:shapetype>
              <v:shape id="Text Box 44" o:spid="_x0000_s1026" type="#_x0000_t202" style="position:absolute;left:0;text-align:left;margin-left:381.7pt;margin-top:3.3pt;width:45.2pt;height: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" filled="f" stroked="f">
                <v:textbox>
                  <w:txbxContent>
                    <w:p w14:paraId="5AAB6575" w14:textId="2E45EA64" w:rsidR="00AA2D36" w:rsidRDefault="00AA2D36" w:rsidP="00AA2D36">
                      <w:r>
                        <w:t>0</w:t>
                      </w:r>
                      <w:r w:rsidR="00A90753">
                        <w:t>.2</w:t>
                      </w:r>
                      <w:r>
                        <w:t>*A</w:t>
                      </w:r>
                    </w:p>
                    <w:p w14:paraId="7C602C5E" w14:textId="77777777" w:rsidR="00AA2D36" w:rsidRDefault="00AA2D36" w:rsidP="00AA2D36">
                      <w:r>
                        <w:t>AA</w:t>
                      </w:r>
                    </w:p>
                  </w:txbxContent>
                </v:textbox>
                <w10:wrap type="square"/>
              </v:shape>
            </w:pict>
          </mc:Fallback>
        </mc:AlternateContent>
      </w:r>
      <w:r w:rsidR="00AA2D36">
        <w:rPr>
          <w:noProof/>
          <w:lang w:val="en-US"/>
        </w:rPr>
        <mc:AlternateContent>
          <mc:Choice Requires="wps">
            <w:drawing>
              <wp:anchor distT="0" distB="0" distL="114300" distR="114300" simplePos="0" relativeHeight="251666432" behindDoc="0" locked="0" layoutInCell="1" allowOverlap="1" wp14:anchorId="1610FACD" wp14:editId="330FFAA7">
                <wp:simplePos x="0" y="0"/>
                <wp:positionH relativeFrom="column">
                  <wp:posOffset>2791460</wp:posOffset>
                </wp:positionH>
                <wp:positionV relativeFrom="paragraph">
                  <wp:posOffset>149225</wp:posOffset>
                </wp:positionV>
                <wp:extent cx="455930" cy="22542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455930"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7F79C1" w14:textId="2B7D1695" w:rsidR="00AA2D36" w:rsidRDefault="00AA2D3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0FACD" id="Text Box 42" o:spid="_x0000_s1027" type="#_x0000_t202" style="position:absolute;left:0;text-align:left;margin-left:219.8pt;margin-top:11.75pt;width:35.9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" filled="f" stroked="f">
                <v:textbox>
                  <w:txbxContent>
                    <w:p w14:paraId="517F79C1" w14:textId="2B7D1695" w:rsidR="00AA2D36" w:rsidRDefault="00AA2D36">
                      <w:r>
                        <w:t>A</w:t>
                      </w:r>
                    </w:p>
                  </w:txbxContent>
                </v:textbox>
                <w10:wrap type="square"/>
              </v:shape>
            </w:pict>
          </mc:Fallback>
        </mc:AlternateContent>
      </w:r>
      <w:r w:rsidR="00AA2D36">
        <w:rPr>
          <w:noProof/>
          <w:lang w:val="en-US"/>
        </w:rPr>
        <mc:AlternateContent>
          <mc:Choice Requires="wps">
            <w:drawing>
              <wp:anchor distT="0" distB="0" distL="114300" distR="114300" simplePos="0" relativeHeight="251668480" behindDoc="0" locked="0" layoutInCell="1" allowOverlap="1" wp14:anchorId="443EF016" wp14:editId="2538B25A">
                <wp:simplePos x="0" y="0"/>
                <wp:positionH relativeFrom="column">
                  <wp:posOffset>508000</wp:posOffset>
                </wp:positionH>
                <wp:positionV relativeFrom="paragraph">
                  <wp:posOffset>37465</wp:posOffset>
                </wp:positionV>
                <wp:extent cx="574040" cy="225425"/>
                <wp:effectExtent l="0" t="0" r="0" b="3175"/>
                <wp:wrapSquare wrapText="bothSides"/>
                <wp:docPr id="43" name="Text Box 43"/>
                <wp:cNvGraphicFramePr/>
                <a:graphic xmlns:a="http://schemas.openxmlformats.org/drawingml/2006/main">
                  <a:graphicData uri="http://schemas.microsoft.com/office/word/2010/wordprocessingShape">
                    <wps:wsp>
                      <wps:cNvSpPr txBox="1"/>
                      <wps:spPr>
                        <a:xfrm>
                          <a:off x="0" y="0"/>
                          <a:ext cx="574040"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16EC6" w14:textId="2A230C47" w:rsidR="00AA2D36" w:rsidRDefault="00AA2D36" w:rsidP="00AA2D36">
                            <w:r>
                              <w:t>0</w:t>
                            </w:r>
                            <w:r w:rsidR="00A90753">
                              <w:t>.2</w:t>
                            </w:r>
                            <w:r>
                              <w:t>*A</w:t>
                            </w:r>
                          </w:p>
                          <w:p w14:paraId="022C6226" w14:textId="083D0103" w:rsidR="00AA2D36" w:rsidRDefault="00AA2D36" w:rsidP="00AA2D36">
                            <w: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F016" id="Text Box 43" o:spid="_x0000_s1028" type="#_x0000_t202" style="position:absolute;left:0;text-align:left;margin-left:40pt;margin-top:2.95pt;width:45.2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" filled="f" stroked="f">
                <v:textbox>
                  <w:txbxContent>
                    <w:p w14:paraId="10E16EC6" w14:textId="2A230C47" w:rsidR="00AA2D36" w:rsidRDefault="00AA2D36" w:rsidP="00AA2D36">
                      <w:r>
                        <w:t>0</w:t>
                      </w:r>
                      <w:r w:rsidR="00A90753">
                        <w:t>.2</w:t>
                      </w:r>
                      <w:r>
                        <w:t>*A</w:t>
                      </w:r>
                    </w:p>
                    <w:p w14:paraId="022C6226" w14:textId="083D0103" w:rsidR="00AA2D36" w:rsidRDefault="00AA2D36" w:rsidP="00AA2D36">
                      <w:r>
                        <w:t>AA</w:t>
                      </w:r>
                    </w:p>
                  </w:txbxContent>
                </v:textbox>
                <w10:wrap type="square"/>
              </v:shape>
            </w:pict>
          </mc:Fallback>
        </mc:AlternateContent>
      </w:r>
    </w:p>
    <w:p w14:paraId="78137FD3" w14:textId="5A434FAD" w:rsidR="00691093" w:rsidRDefault="00AA2D36" w:rsidP="00AA2D36">
      <w:pPr>
        <w:pStyle w:val="ListParagraph"/>
        <w:ind w:left="1440"/>
      </w:pPr>
      <w:r>
        <w:rPr>
          <w:noProof/>
          <w:lang w:val="en-US"/>
        </w:rPr>
        <mc:AlternateContent>
          <mc:Choice Requires="wps">
            <w:drawing>
              <wp:anchor distT="0" distB="0" distL="114300" distR="114300" simplePos="0" relativeHeight="251665408" behindDoc="0" locked="0" layoutInCell="1" allowOverlap="1" wp14:anchorId="20096457" wp14:editId="505A64D7">
                <wp:simplePos x="0" y="0"/>
                <wp:positionH relativeFrom="column">
                  <wp:posOffset>4514171</wp:posOffset>
                </wp:positionH>
                <wp:positionV relativeFrom="paragraph">
                  <wp:posOffset>101731</wp:posOffset>
                </wp:positionV>
                <wp:extent cx="1028700" cy="0"/>
                <wp:effectExtent l="25400" t="76200" r="38100" b="101600"/>
                <wp:wrapNone/>
                <wp:docPr id="41" name="Straight Arrow Connector 41"/>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0C11E" id="_x0000_t32" coordsize="21600,21600" o:spt="32" o:oned="t" path="m0,0l21600,21600e" filled="f">
                <v:path arrowok="t" fillok="f" o:connecttype="none"/>
                <o:lock v:ext="edit" shapetype="t"/>
              </v:shapetype>
              <v:shape id="Straight Arrow Connector 41" o:spid="_x0000_s1026" type="#_x0000_t32" style="position:absolute;margin-left:355.45pt;margin-top:8pt;width:8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" strokecolor="#de411b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377AF854" wp14:editId="3626442C">
                <wp:simplePos x="0" y="0"/>
                <wp:positionH relativeFrom="column">
                  <wp:posOffset>280035</wp:posOffset>
                </wp:positionH>
                <wp:positionV relativeFrom="paragraph">
                  <wp:posOffset>96520</wp:posOffset>
                </wp:positionV>
                <wp:extent cx="1028700" cy="0"/>
                <wp:effectExtent l="25400" t="76200" r="38100" b="101600"/>
                <wp:wrapNone/>
                <wp:docPr id="40" name="Straight Arrow Connector 40"/>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535B5" id="Straight Arrow Connector 40" o:spid="_x0000_s1026" type="#_x0000_t32" style="position:absolute;margin-left:22.05pt;margin-top:7.6pt;width:8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" strokecolor="#de411b [3204]" strokeweight=".5pt">
                <v:stroke startarrow="block" endarrow="block" joinstyle="miter"/>
              </v:shape>
            </w:pict>
          </mc:Fallback>
        </mc:AlternateContent>
      </w:r>
    </w:p>
    <w:p w14:paraId="0C6F037C" w14:textId="70576D7F" w:rsidR="00AA2D36" w:rsidRDefault="00AA2D36" w:rsidP="00AA2D36">
      <w:pPr>
        <w:pStyle w:val="ListParagraph"/>
        <w:ind w:left="1440"/>
      </w:pPr>
      <w:r>
        <w:rPr>
          <w:noProof/>
          <w:lang w:val="en-US"/>
        </w:rPr>
        <mc:AlternateContent>
          <mc:Choice Requires="wps">
            <w:drawing>
              <wp:anchor distT="0" distB="0" distL="114300" distR="114300" simplePos="0" relativeHeight="251662336" behindDoc="0" locked="0" layoutInCell="1" allowOverlap="1" wp14:anchorId="5A3BB9C5" wp14:editId="2C617C19">
                <wp:simplePos x="0" y="0"/>
                <wp:positionH relativeFrom="column">
                  <wp:posOffset>281305</wp:posOffset>
                </wp:positionH>
                <wp:positionV relativeFrom="paragraph">
                  <wp:posOffset>38100</wp:posOffset>
                </wp:positionV>
                <wp:extent cx="5372100" cy="0"/>
                <wp:effectExtent l="25400" t="76200" r="38100" b="101600"/>
                <wp:wrapNone/>
                <wp:docPr id="39" name="Straight Arrow Connector 39"/>
                <wp:cNvGraphicFramePr/>
                <a:graphic xmlns:a="http://schemas.openxmlformats.org/drawingml/2006/main">
                  <a:graphicData uri="http://schemas.microsoft.com/office/word/2010/wordprocessingShape">
                    <wps:wsp>
                      <wps:cNvCnPr/>
                      <wps:spPr>
                        <a:xfrm>
                          <a:off x="0" y="0"/>
                          <a:ext cx="5372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9EF275B" id="Straight Arrow Connector 39" o:spid="_x0000_s1026" type="#_x0000_t32" style="position:absolute;margin-left:22.15pt;margin-top:3pt;width:423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" strokecolor="#de411b [3204]" strokeweight=".5pt">
                <v:stroke startarrow="block" endarrow="block" joinstyle="miter"/>
              </v:shape>
            </w:pict>
          </mc:Fallback>
        </mc:AlternateContent>
      </w:r>
    </w:p>
    <w:p w14:paraId="3680F636" w14:textId="371E2282" w:rsidR="008370B6" w:rsidRDefault="008370B6">
      <w:pPr>
        <w:spacing w:line="240" w:lineRule="auto"/>
      </w:pPr>
    </w:p>
    <w:p w14:paraId="2ED64632" w14:textId="3A8C657C" w:rsidR="008370B6" w:rsidRDefault="009462EC" w:rsidP="008370B6">
      <w:pPr>
        <w:pStyle w:val="Heading1"/>
      </w:pPr>
      <w:r>
        <w:t>HINTS</w:t>
      </w:r>
    </w:p>
    <w:p w14:paraId="15895350" w14:textId="77777777" w:rsidR="008370B6" w:rsidRDefault="008370B6" w:rsidP="008370B6"/>
    <w:p w14:paraId="50650FC4" w14:textId="60A2975C" w:rsidR="00951FF4" w:rsidRDefault="009462EC" w:rsidP="008F205F">
      <w:pPr>
        <w:pStyle w:val="ListParagraph"/>
        <w:numPr>
          <w:ilvl w:val="0"/>
          <w:numId w:val="49"/>
        </w:numPr>
      </w:pPr>
      <w:r>
        <w:t xml:space="preserve">Try to first layout those green banners and central view. </w:t>
      </w:r>
      <w:r w:rsidR="00FE74DA">
        <w:t>Create</w:t>
      </w:r>
      <w:r>
        <w:t xml:space="preserve"> all necessary </w:t>
      </w:r>
      <w:r w:rsidR="00FE74DA">
        <w:t>constraints for various size classes. Recall that</w:t>
      </w:r>
      <w:r w:rsidR="00FE74DA" w:rsidRPr="00FE74DA">
        <w:rPr>
          <w:b/>
        </w:rPr>
        <w:t xml:space="preserve"> Vary for Traits </w:t>
      </w:r>
      <w:r w:rsidR="00FE74DA">
        <w:t xml:space="preserve">can’t help us with view installation/uninstallation – this must be done manually, remember those </w:t>
      </w:r>
      <w:r w:rsidR="00FE74DA" w:rsidRPr="00FE74DA">
        <w:rPr>
          <w:b/>
        </w:rPr>
        <w:t xml:space="preserve">+ </w:t>
      </w:r>
      <w:r w:rsidR="00FE74DA">
        <w:t>signs left to view properties in attribute inspector menu?</w:t>
      </w:r>
    </w:p>
    <w:p w14:paraId="58958F7E" w14:textId="205F31D0" w:rsidR="00FE74DA" w:rsidRDefault="00DA4B32" w:rsidP="008F205F">
      <w:pPr>
        <w:pStyle w:val="ListParagraph"/>
        <w:numPr>
          <w:ilvl w:val="0"/>
          <w:numId w:val="49"/>
        </w:numPr>
      </w:pPr>
      <w:r>
        <w:t>Take</w:t>
      </w:r>
      <w:r w:rsidR="005B48FE">
        <w:t xml:space="preserve"> a </w:t>
      </w:r>
      <w:proofErr w:type="spellStart"/>
      <w:r w:rsidR="005B48FE" w:rsidRPr="00CE4219">
        <w:rPr>
          <w:b/>
        </w:rPr>
        <w:t>UIScrollView</w:t>
      </w:r>
      <w:proofErr w:type="spellEnd"/>
      <w:r w:rsidR="005B48FE">
        <w:t xml:space="preserve"> and used it as the view for central part of the screen.</w:t>
      </w:r>
      <w:r w:rsidR="00CE4219">
        <w:t xml:space="preserve"> </w:t>
      </w:r>
      <w:r w:rsidR="00FE74DA">
        <w:t xml:space="preserve">You will certainly need </w:t>
      </w:r>
      <w:r w:rsidR="005B48FE">
        <w:t xml:space="preserve">several </w:t>
      </w:r>
      <w:r w:rsidR="00FE74DA">
        <w:t>scroll views (</w:t>
      </w:r>
      <w:proofErr w:type="spellStart"/>
      <w:r w:rsidR="00FE74DA" w:rsidRPr="00CE4219">
        <w:rPr>
          <w:b/>
        </w:rPr>
        <w:t>UIScrollView</w:t>
      </w:r>
      <w:proofErr w:type="spellEnd"/>
      <w:r w:rsidR="00FE74DA">
        <w:t xml:space="preserve">) </w:t>
      </w:r>
      <w:r w:rsidR="005B48FE">
        <w:t xml:space="preserve">in this assignment </w:t>
      </w:r>
      <w:r w:rsidR="00FE74DA">
        <w:t xml:space="preserve">so get familiar with </w:t>
      </w:r>
      <w:r w:rsidR="006D618F">
        <w:t>scroll views</w:t>
      </w:r>
      <w:r w:rsidR="00FE74DA">
        <w:t>.</w:t>
      </w:r>
      <w:r w:rsidR="008F205F">
        <w:t xml:space="preserve"> Take a look at </w:t>
      </w:r>
      <w:hyperlink r:id="rId12" w:history="1">
        <w:r w:rsidR="008F205F" w:rsidRPr="00811BAD">
          <w:rPr>
            <w:rStyle w:val="Hyperlink"/>
            <w:rFonts w:ascii="Arial" w:hAnsi="Arial"/>
          </w:rPr>
          <w:t>http://stackoverflow.com/ques</w:t>
        </w:r>
        <w:bookmarkStart w:id="2" w:name="_GoBack"/>
        <w:bookmarkEnd w:id="2"/>
        <w:r w:rsidR="008F205F" w:rsidRPr="00811BAD">
          <w:rPr>
            <w:rStyle w:val="Hyperlink"/>
            <w:rFonts w:ascii="Arial" w:hAnsi="Arial"/>
          </w:rPr>
          <w:t>t</w:t>
        </w:r>
        <w:r w:rsidR="008F205F" w:rsidRPr="00811BAD">
          <w:rPr>
            <w:rStyle w:val="Hyperlink"/>
            <w:rFonts w:ascii="Arial" w:hAnsi="Arial"/>
          </w:rPr>
          <w:t>ions/31668970/is-it-possible-for-uistackview-to-scroll</w:t>
        </w:r>
      </w:hyperlink>
    </w:p>
    <w:p w14:paraId="60B833F1" w14:textId="77777777" w:rsidR="008F205F" w:rsidRDefault="008F205F" w:rsidP="008F205F">
      <w:pPr>
        <w:pStyle w:val="ListParagraph"/>
        <w:ind w:left="1080"/>
      </w:pPr>
    </w:p>
    <w:p w14:paraId="78C751B9" w14:textId="51C5C1DB" w:rsidR="00FE74DA" w:rsidRDefault="00FE74DA" w:rsidP="008F205F">
      <w:pPr>
        <w:pStyle w:val="ListParagraph"/>
        <w:numPr>
          <w:ilvl w:val="0"/>
          <w:numId w:val="49"/>
        </w:numPr>
      </w:pPr>
      <w:r>
        <w:t xml:space="preserve">Try to visualise in how many horizontal/vertical </w:t>
      </w:r>
      <w:r w:rsidR="00D86302">
        <w:t>containers</w:t>
      </w:r>
      <w:r w:rsidR="0033250D">
        <w:t xml:space="preserve"> views can be grouped</w:t>
      </w:r>
      <w:r w:rsidR="00D86302">
        <w:t xml:space="preserve">. </w:t>
      </w:r>
      <w:r w:rsidR="0033250D">
        <w:t>Each</w:t>
      </w:r>
      <w:r w:rsidR="00D86302">
        <w:t xml:space="preserve"> group of views can be embedded in stack view. </w:t>
      </w:r>
      <w:r w:rsidR="0033250D">
        <w:t>S</w:t>
      </w:r>
      <w:r w:rsidR="005B48FE">
        <w:t>tack views can be nested</w:t>
      </w:r>
      <w:r w:rsidR="0033250D">
        <w:t>, too</w:t>
      </w:r>
      <w:r w:rsidR="00D86302">
        <w:t>.</w:t>
      </w:r>
    </w:p>
    <w:p w14:paraId="39307F9B" w14:textId="600789D5" w:rsidR="001C3018" w:rsidRDefault="004A3C5F" w:rsidP="008F205F">
      <w:pPr>
        <w:pStyle w:val="ListParagraph"/>
        <w:numPr>
          <w:ilvl w:val="0"/>
          <w:numId w:val="49"/>
        </w:numPr>
      </w:pPr>
      <w:r>
        <w:lastRenderedPageBreak/>
        <w:t>Stack view creates its own set of constraints in order to sati</w:t>
      </w:r>
      <w:r w:rsidR="00CE4219">
        <w:t>sfy</w:t>
      </w:r>
      <w:r>
        <w:t xml:space="preserve"> given alignment, distribution and spacing. Try not to break those constraints. Generally speaking, you are just putting your views in stack view and try to constraint the stack view against other views (the views not contained by the stack view</w:t>
      </w:r>
      <w:r w:rsidR="00CE4219">
        <w:t xml:space="preserve"> itself</w:t>
      </w:r>
      <w:r>
        <w:t>).</w:t>
      </w:r>
    </w:p>
    <w:p w14:paraId="786F25E9" w14:textId="55F83F6D" w:rsidR="00474EBA" w:rsidRDefault="00CE4219" w:rsidP="008F205F">
      <w:pPr>
        <w:pStyle w:val="ListParagraph"/>
        <w:numPr>
          <w:ilvl w:val="0"/>
          <w:numId w:val="49"/>
        </w:numPr>
      </w:pPr>
      <w:r>
        <w:t>L</w:t>
      </w:r>
      <w:r w:rsidR="00157DD1">
        <w:t>ook for</w:t>
      </w:r>
      <w:r w:rsidR="005B48FE">
        <w:t xml:space="preserve"> </w:t>
      </w:r>
      <w:proofErr w:type="spellStart"/>
      <w:r w:rsidR="005B48FE" w:rsidRPr="005B48FE">
        <w:rPr>
          <w:b/>
        </w:rPr>
        <w:t>UITextView</w:t>
      </w:r>
      <w:proofErr w:type="spellEnd"/>
      <w:r w:rsidR="005B48FE">
        <w:t xml:space="preserve">. It is very powerful view for presenting text, it is like a </w:t>
      </w:r>
      <w:proofErr w:type="spellStart"/>
      <w:r w:rsidR="00157DD1" w:rsidRPr="00157DD1">
        <w:rPr>
          <w:b/>
        </w:rPr>
        <w:t>UIL</w:t>
      </w:r>
      <w:r w:rsidR="005B48FE" w:rsidRPr="00157DD1">
        <w:rPr>
          <w:b/>
        </w:rPr>
        <w:t>abel</w:t>
      </w:r>
      <w:proofErr w:type="spellEnd"/>
      <w:r w:rsidR="005B48FE">
        <w:t xml:space="preserve"> on steroids.  Text view can be easily tweak to automatically detect emails, links, phone </w:t>
      </w:r>
      <w:r w:rsidR="00615BCF">
        <w:t xml:space="preserve">numbers </w:t>
      </w:r>
      <w:r w:rsidR="00474EBA">
        <w:t xml:space="preserve">and similar </w:t>
      </w:r>
      <w:r w:rsidR="00615BCF">
        <w:t>in</w:t>
      </w:r>
      <w:r w:rsidR="005B48FE">
        <w:t xml:space="preserve"> containing text. Also, text view can manage text scroll.</w:t>
      </w:r>
    </w:p>
    <w:p w14:paraId="423B9CAE" w14:textId="77777777" w:rsidR="008F205F" w:rsidRDefault="008F205F" w:rsidP="008F205F">
      <w:pPr>
        <w:pStyle w:val="ListParagraph"/>
        <w:ind w:left="1080"/>
      </w:pPr>
    </w:p>
    <w:p w14:paraId="7F06C835" w14:textId="77777777" w:rsidR="008F205F" w:rsidRDefault="008F205F" w:rsidP="008F205F">
      <w:pPr>
        <w:pStyle w:val="ListParagraph"/>
        <w:ind w:left="1080"/>
      </w:pPr>
    </w:p>
    <w:p w14:paraId="0C9EED94" w14:textId="77777777" w:rsidR="006C28D8" w:rsidRDefault="006C28D8" w:rsidP="008F205F">
      <w:pPr>
        <w:pStyle w:val="ListParagraph"/>
        <w:ind w:left="1080"/>
      </w:pPr>
    </w:p>
    <w:p w14:paraId="501AA60C" w14:textId="77777777" w:rsidR="00951FF4" w:rsidRDefault="00951FF4" w:rsidP="00951FF4"/>
    <w:bookmarkEnd w:id="1"/>
    <w:sectPr w:rsidR="00951FF4" w:rsidSect="002330A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24558" w14:textId="77777777" w:rsidR="00C1378E" w:rsidRDefault="00C1378E" w:rsidP="00F950E7">
      <w:pPr>
        <w:spacing w:line="240" w:lineRule="auto"/>
      </w:pPr>
      <w:r>
        <w:separator/>
      </w:r>
    </w:p>
    <w:p w14:paraId="09BB29CC" w14:textId="77777777" w:rsidR="00C1378E" w:rsidRDefault="00C1378E"/>
  </w:endnote>
  <w:endnote w:type="continuationSeparator" w:id="0">
    <w:p w14:paraId="4EFB2689" w14:textId="77777777" w:rsidR="00C1378E" w:rsidRDefault="00C1378E" w:rsidP="00F950E7">
      <w:pPr>
        <w:spacing w:line="240" w:lineRule="auto"/>
      </w:pPr>
      <w:r>
        <w:continuationSeparator/>
      </w:r>
    </w:p>
    <w:p w14:paraId="14022246" w14:textId="77777777" w:rsidR="00C1378E" w:rsidRDefault="00C13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Bold">
    <w:charset w:val="00"/>
    <w:family w:val="auto"/>
    <w:pitch w:val="variable"/>
    <w:sig w:usb0="00000287" w:usb1="000008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43" w:type="dxa"/>
        <w:right w:w="0" w:type="dxa"/>
      </w:tblCellMar>
      <w:tblLook w:val="04A0" w:firstRow="1" w:lastRow="0" w:firstColumn="1" w:lastColumn="0" w:noHBand="0" w:noVBand="1"/>
    </w:tblPr>
    <w:tblGrid>
      <w:gridCol w:w="450"/>
      <w:gridCol w:w="5567"/>
      <w:gridCol w:w="3009"/>
    </w:tblGrid>
    <w:tr w:rsidR="00C473AC" w:rsidRPr="000C3ACB" w14:paraId="0FAC5593" w14:textId="77777777" w:rsidTr="0033250D">
      <w:tc>
        <w:tcPr>
          <w:tcW w:w="249" w:type="pct"/>
          <w:vMerge w:val="restart"/>
          <w:shd w:val="clear" w:color="auto" w:fill="auto"/>
          <w:vAlign w:val="bottom"/>
        </w:tcPr>
        <w:p w14:paraId="60A0B7A6" w14:textId="77777777" w:rsidR="00C473AC" w:rsidRPr="000C3ACB" w:rsidRDefault="00C473AC" w:rsidP="00C473AC">
          <w:pPr>
            <w:pStyle w:val="PageNumbers"/>
          </w:pPr>
          <w:r w:rsidRPr="00385A06">
            <w:rPr>
              <w:color w:val="auto"/>
            </w:rPr>
            <w:fldChar w:fldCharType="begin"/>
          </w:r>
          <w:r w:rsidRPr="00385A06">
            <w:rPr>
              <w:color w:val="auto"/>
            </w:rPr>
            <w:instrText xml:space="preserve"> PAGE   \* MERGEFORMAT </w:instrText>
          </w:r>
          <w:r w:rsidRPr="00385A06">
            <w:rPr>
              <w:color w:val="auto"/>
            </w:rPr>
            <w:fldChar w:fldCharType="separate"/>
          </w:r>
          <w:r w:rsidR="008F205F">
            <w:rPr>
              <w:noProof/>
              <w:color w:val="auto"/>
            </w:rPr>
            <w:t>1</w:t>
          </w:r>
          <w:r w:rsidRPr="00385A06">
            <w:rPr>
              <w:color w:val="auto"/>
            </w:rPr>
            <w:fldChar w:fldCharType="end"/>
          </w:r>
        </w:p>
      </w:tc>
      <w:tc>
        <w:tcPr>
          <w:tcW w:w="3084" w:type="pct"/>
          <w:shd w:val="clear" w:color="auto" w:fill="auto"/>
          <w:vAlign w:val="bottom"/>
        </w:tcPr>
        <w:p w14:paraId="10B23D9D" w14:textId="77777777" w:rsidR="00C473AC" w:rsidRPr="000C3ACB" w:rsidRDefault="00C473AC" w:rsidP="00C473AC">
          <w:pPr>
            <w:pStyle w:val="Footer"/>
            <w:rPr>
              <w:rStyle w:val="IntenseReference"/>
              <w:sz w:val="8"/>
              <w:szCs w:val="8"/>
            </w:rPr>
          </w:pPr>
        </w:p>
      </w:tc>
      <w:tc>
        <w:tcPr>
          <w:tcW w:w="1667" w:type="pct"/>
          <w:shd w:val="clear" w:color="auto" w:fill="auto"/>
          <w:vAlign w:val="bottom"/>
        </w:tcPr>
        <w:p w14:paraId="20F26F80" w14:textId="77777777" w:rsidR="00C473AC" w:rsidRPr="000C3ACB" w:rsidRDefault="00C473AC" w:rsidP="00C473AC">
          <w:pPr>
            <w:pStyle w:val="Footer"/>
            <w:jc w:val="right"/>
            <w:rPr>
              <w:sz w:val="8"/>
              <w:szCs w:val="8"/>
            </w:rPr>
          </w:pPr>
        </w:p>
      </w:tc>
    </w:tr>
    <w:tr w:rsidR="00C473AC" w:rsidRPr="000C3ACB" w14:paraId="2AA7DCB0" w14:textId="77777777" w:rsidTr="0033250D">
      <w:trPr>
        <w:trHeight w:val="273"/>
      </w:trPr>
      <w:tc>
        <w:tcPr>
          <w:tcW w:w="249" w:type="pct"/>
          <w:vMerge/>
          <w:shd w:val="clear" w:color="auto" w:fill="auto"/>
          <w:vAlign w:val="bottom"/>
        </w:tcPr>
        <w:p w14:paraId="615B943C" w14:textId="77777777" w:rsidR="00C473AC" w:rsidRPr="000C3ACB" w:rsidRDefault="00C473AC" w:rsidP="00C473AC">
          <w:pPr>
            <w:pStyle w:val="Footer"/>
          </w:pPr>
        </w:p>
      </w:tc>
      <w:sdt>
        <w:sdtPr>
          <w:rPr>
            <w:rStyle w:val="Emphasis"/>
          </w:rPr>
          <w:alias w:val="Title"/>
          <w:tag w:val=""/>
          <w:id w:val="2102071770"/>
          <w:placeholder>
            <w:docPart w:val="1D237168EF3AF1489B2A967EE8B99ECE"/>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4751" w:type="pct"/>
              <w:gridSpan w:val="2"/>
              <w:shd w:val="clear" w:color="auto" w:fill="auto"/>
              <w:vAlign w:val="bottom"/>
            </w:tcPr>
            <w:p w14:paraId="1152A59B" w14:textId="051FA70B" w:rsidR="00C473AC" w:rsidRPr="000C3ACB" w:rsidRDefault="001526E2" w:rsidP="0033250D">
              <w:pPr>
                <w:pStyle w:val="Footer"/>
                <w:jc w:val="right"/>
                <w:rPr>
                  <w:rStyle w:val="Strong"/>
                </w:rPr>
              </w:pPr>
              <w:r>
                <w:rPr>
                  <w:rStyle w:val="Emphasis"/>
                  <w:lang w:val="en-US"/>
                </w:rPr>
                <w:t xml:space="preserve">Assignment </w:t>
              </w:r>
              <w:r w:rsidR="0033250D">
                <w:rPr>
                  <w:rStyle w:val="Emphasis"/>
                  <w:lang w:val="en-US"/>
                </w:rPr>
                <w:t>3</w:t>
              </w:r>
            </w:p>
          </w:tc>
        </w:sdtContent>
      </w:sdt>
    </w:tr>
    <w:tr w:rsidR="00C473AC" w:rsidRPr="000C3ACB" w14:paraId="00D3D7DA" w14:textId="77777777" w:rsidTr="0033250D">
      <w:trPr>
        <w:trHeight w:val="285"/>
      </w:trPr>
      <w:tc>
        <w:tcPr>
          <w:tcW w:w="249" w:type="pct"/>
          <w:vMerge/>
          <w:shd w:val="clear" w:color="auto" w:fill="auto"/>
          <w:vAlign w:val="bottom"/>
        </w:tcPr>
        <w:p w14:paraId="04CA1A51" w14:textId="77777777" w:rsidR="00C473AC" w:rsidRPr="000C3ACB" w:rsidRDefault="00C473AC" w:rsidP="00C473AC">
          <w:pPr>
            <w:pStyle w:val="Footer"/>
          </w:pPr>
        </w:p>
      </w:tc>
      <w:sdt>
        <w:sdtPr>
          <w:alias w:val="Subject"/>
          <w:tag w:val=""/>
          <w:id w:val="607310619"/>
          <w:placeholder>
            <w:docPart w:val="5A5CCF5C03C2654EBCE3F0C6DF2CCA67"/>
          </w:placeholder>
          <w:dataBinding w:prefixMappings="xmlns:ns0='http://purl.org/dc/elements/1.1/' xmlns:ns1='http://schemas.openxmlformats.org/package/2006/metadata/core-properties' " w:xpath="/ns1:coreProperties[1]/ns0:subject[1]" w:storeItemID="{6C3C8BC8-F283-45AE-878A-BAB7291924A1}"/>
          <w:text/>
        </w:sdtPr>
        <w:sdtEndPr/>
        <w:sdtContent>
          <w:tc>
            <w:tcPr>
              <w:tcW w:w="4751" w:type="pct"/>
              <w:gridSpan w:val="2"/>
              <w:shd w:val="clear" w:color="auto" w:fill="auto"/>
              <w:vAlign w:val="bottom"/>
            </w:tcPr>
            <w:p w14:paraId="586048C0" w14:textId="2A2D12B7" w:rsidR="00C473AC" w:rsidRPr="000C3ACB" w:rsidRDefault="005B48FE" w:rsidP="005B48FE">
              <w:pPr>
                <w:pStyle w:val="Footer"/>
                <w:jc w:val="right"/>
              </w:pPr>
              <w:r>
                <w:rPr>
                  <w:lang w:val="en-US"/>
                </w:rPr>
                <w:t>Dev Trade</w:t>
              </w:r>
            </w:p>
          </w:tc>
        </w:sdtContent>
      </w:sdt>
    </w:tr>
  </w:tbl>
  <w:p w14:paraId="5A0C8176" w14:textId="77777777" w:rsidR="00F24474" w:rsidRDefault="00F24474" w:rsidP="00C473A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C7AEA" w14:textId="77777777" w:rsidR="00C1378E" w:rsidRDefault="00C1378E" w:rsidP="00F950E7">
      <w:pPr>
        <w:spacing w:line="240" w:lineRule="auto"/>
      </w:pPr>
      <w:r>
        <w:separator/>
      </w:r>
    </w:p>
    <w:p w14:paraId="0E644C83" w14:textId="77777777" w:rsidR="00C1378E" w:rsidRDefault="00C1378E"/>
  </w:footnote>
  <w:footnote w:type="continuationSeparator" w:id="0">
    <w:p w14:paraId="4DD7FB67" w14:textId="77777777" w:rsidR="00C1378E" w:rsidRDefault="00C1378E" w:rsidP="00F950E7">
      <w:pPr>
        <w:spacing w:line="240" w:lineRule="auto"/>
      </w:pPr>
      <w:r>
        <w:continuationSeparator/>
      </w:r>
    </w:p>
    <w:p w14:paraId="71D46E37" w14:textId="77777777" w:rsidR="00C1378E" w:rsidRDefault="00C137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085D5" w14:textId="77777777" w:rsidR="00FF13F4" w:rsidRPr="00E725E2" w:rsidRDefault="00FF13F4" w:rsidP="00E725E2">
    <w:pPr>
      <w:pStyle w:val="Header"/>
    </w:pPr>
  </w:p>
  <w:tbl>
    <w:tblPr>
      <w:tblW w:w="5300" w:type="pct"/>
      <w:tblInd w:w="-540" w:type="dxa"/>
      <w:tblCellMar>
        <w:left w:w="0" w:type="dxa"/>
        <w:right w:w="0" w:type="dxa"/>
      </w:tblCellMar>
      <w:tblLook w:val="04A0" w:firstRow="1" w:lastRow="0" w:firstColumn="1" w:lastColumn="0" w:noHBand="0" w:noVBand="1"/>
    </w:tblPr>
    <w:tblGrid>
      <w:gridCol w:w="180"/>
      <w:gridCol w:w="2248"/>
      <w:gridCol w:w="7140"/>
    </w:tblGrid>
    <w:tr w:rsidR="00007F26" w:rsidRPr="000C3ACB" w14:paraId="297C2FCF" w14:textId="77777777" w:rsidTr="00583BEC">
      <w:tc>
        <w:tcPr>
          <w:tcW w:w="94" w:type="pct"/>
          <w:shd w:val="clear" w:color="auto" w:fill="auto"/>
        </w:tcPr>
        <w:p w14:paraId="164AFC99" w14:textId="77777777" w:rsidR="00007F26" w:rsidRPr="000C3ACB" w:rsidRDefault="00007F26" w:rsidP="00007F26">
          <w:pPr>
            <w:pStyle w:val="Header"/>
          </w:pPr>
        </w:p>
      </w:tc>
      <w:tc>
        <w:tcPr>
          <w:tcW w:w="1175" w:type="pct"/>
          <w:shd w:val="clear" w:color="auto" w:fill="auto"/>
        </w:tcPr>
        <w:p w14:paraId="55C92BBF" w14:textId="77777777" w:rsidR="00007F26" w:rsidRPr="000C3ACB" w:rsidRDefault="00007F26" w:rsidP="00007F26">
          <w:pPr>
            <w:pStyle w:val="Header"/>
          </w:pPr>
          <w:r>
            <w:rPr>
              <w:noProof/>
              <w:lang w:val="en-US"/>
            </w:rPr>
            <w:drawing>
              <wp:inline distT="0" distB="0" distL="0" distR="0" wp14:anchorId="08F65D44" wp14:editId="6E649FC4">
                <wp:extent cx="914400" cy="30209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6015" cy="309240"/>
                        </a:xfrm>
                        <a:prstGeom prst="rect">
                          <a:avLst/>
                        </a:prstGeom>
                      </pic:spPr>
                    </pic:pic>
                  </a:graphicData>
                </a:graphic>
              </wp:inline>
            </w:drawing>
          </w:r>
        </w:p>
      </w:tc>
      <w:tc>
        <w:tcPr>
          <w:tcW w:w="3731" w:type="pct"/>
          <w:shd w:val="clear" w:color="auto" w:fill="auto"/>
        </w:tcPr>
        <w:p w14:paraId="21A01C63" w14:textId="77777777" w:rsidR="00007F26" w:rsidRDefault="00007F26" w:rsidP="00007F26"/>
        <w:tbl>
          <w:tblPr>
            <w:tblW w:w="5000" w:type="pct"/>
            <w:tblCellMar>
              <w:left w:w="43" w:type="dxa"/>
              <w:right w:w="0" w:type="dxa"/>
            </w:tblCellMar>
            <w:tblLook w:val="04A0" w:firstRow="1" w:lastRow="0" w:firstColumn="1" w:lastColumn="0" w:noHBand="0" w:noVBand="1"/>
          </w:tblPr>
          <w:tblGrid>
            <w:gridCol w:w="7140"/>
          </w:tblGrid>
          <w:tr w:rsidR="00007F26" w:rsidRPr="000C3ACB" w14:paraId="0BF5C949" w14:textId="77777777" w:rsidTr="00CF38BA">
            <w:sdt>
              <w:sdtPr>
                <w:rPr>
                  <w:rStyle w:val="Emphasis"/>
                </w:rPr>
                <w:alias w:val="Confidentiality Clasiffication"/>
                <w:tag w:val="Confidentiality Clasiffication"/>
                <w:id w:val="-1665158468"/>
                <w:placeholder>
                  <w:docPart w:val="53FBC0444C04F34AB4EEC49C6B219357"/>
                </w:placeholder>
                <w:dropDownList>
                  <w:listItem w:displayText="Strictly Confidential" w:value="Strictly Confidential"/>
                  <w:listItem w:displayText="Confidential" w:value="Confidential"/>
                  <w:listItem w:displayText="Client Confidential" w:value="Client Confidential"/>
                  <w:listItem w:displayText="Internal use only" w:value="Internal use only"/>
                  <w:listItem w:displayText="Public" w:value="Public"/>
                </w:dropDownList>
              </w:sdtPr>
              <w:sdtEndPr>
                <w:rPr>
                  <w:rStyle w:val="Emphasis"/>
                </w:rPr>
              </w:sdtEndPr>
              <w:sdtContent>
                <w:tc>
                  <w:tcPr>
                    <w:tcW w:w="5000" w:type="pct"/>
                    <w:shd w:val="clear" w:color="auto" w:fill="auto"/>
                    <w:vAlign w:val="bottom"/>
                  </w:tcPr>
                  <w:p w14:paraId="166DC39B" w14:textId="77777777" w:rsidR="00007F26" w:rsidRPr="000C3ACB" w:rsidRDefault="00697B14" w:rsidP="00007F26">
                    <w:pPr>
                      <w:pStyle w:val="Footer"/>
                      <w:jc w:val="right"/>
                      <w:rPr>
                        <w:rStyle w:val="Strong"/>
                      </w:rPr>
                    </w:pPr>
                    <w:r>
                      <w:rPr>
                        <w:rStyle w:val="Emphasis"/>
                      </w:rPr>
                      <w:t>Internal use only</w:t>
                    </w:r>
                  </w:p>
                </w:tc>
              </w:sdtContent>
            </w:sdt>
          </w:tr>
          <w:tr w:rsidR="00007F26" w:rsidRPr="000C3ACB" w14:paraId="438C4521" w14:textId="77777777" w:rsidTr="00CF38BA">
            <w:trPr>
              <w:trHeight w:val="285"/>
            </w:trPr>
            <w:tc>
              <w:tcPr>
                <w:tcW w:w="5000" w:type="pct"/>
                <w:shd w:val="clear" w:color="auto" w:fill="auto"/>
                <w:vAlign w:val="bottom"/>
              </w:tcPr>
              <w:p w14:paraId="6F379CEE" w14:textId="77777777" w:rsidR="00007F26" w:rsidRPr="000C3ACB" w:rsidRDefault="00007F26" w:rsidP="00007F26">
                <w:pPr>
                  <w:pStyle w:val="Footer"/>
                  <w:jc w:val="right"/>
                </w:pPr>
              </w:p>
            </w:tc>
          </w:tr>
        </w:tbl>
        <w:p w14:paraId="7744E7C4" w14:textId="77777777" w:rsidR="00007F26" w:rsidRPr="000C3ACB" w:rsidRDefault="00007F26" w:rsidP="00007F26">
          <w:pPr>
            <w:pStyle w:val="Header"/>
          </w:pPr>
        </w:p>
      </w:tc>
    </w:tr>
  </w:tbl>
  <w:p w14:paraId="1C42D75E" w14:textId="77777777" w:rsidR="00F24474" w:rsidRDefault="00F244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D8FA38"/>
    <w:lvl w:ilvl="0">
      <w:start w:val="1"/>
      <w:numFmt w:val="decimal"/>
      <w:lvlText w:val="%1."/>
      <w:lvlJc w:val="left"/>
      <w:pPr>
        <w:tabs>
          <w:tab w:val="num" w:pos="1492"/>
        </w:tabs>
        <w:ind w:left="1492" w:hanging="360"/>
      </w:pPr>
    </w:lvl>
  </w:abstractNum>
  <w:abstractNum w:abstractNumId="1">
    <w:nsid w:val="FFFFFF7D"/>
    <w:multiLevelType w:val="singleLevel"/>
    <w:tmpl w:val="A94A2102"/>
    <w:lvl w:ilvl="0">
      <w:start w:val="1"/>
      <w:numFmt w:val="decimal"/>
      <w:lvlText w:val="%1."/>
      <w:lvlJc w:val="left"/>
      <w:pPr>
        <w:tabs>
          <w:tab w:val="num" w:pos="1209"/>
        </w:tabs>
        <w:ind w:left="1209" w:hanging="360"/>
      </w:pPr>
    </w:lvl>
  </w:abstractNum>
  <w:abstractNum w:abstractNumId="2">
    <w:nsid w:val="FFFFFF7E"/>
    <w:multiLevelType w:val="singleLevel"/>
    <w:tmpl w:val="961ADC14"/>
    <w:lvl w:ilvl="0">
      <w:start w:val="1"/>
      <w:numFmt w:val="decimal"/>
      <w:lvlText w:val="%1."/>
      <w:lvlJc w:val="left"/>
      <w:pPr>
        <w:tabs>
          <w:tab w:val="num" w:pos="926"/>
        </w:tabs>
        <w:ind w:left="926" w:hanging="360"/>
      </w:pPr>
    </w:lvl>
  </w:abstractNum>
  <w:abstractNum w:abstractNumId="3">
    <w:nsid w:val="FFFFFF7F"/>
    <w:multiLevelType w:val="singleLevel"/>
    <w:tmpl w:val="BA3AB788"/>
    <w:lvl w:ilvl="0">
      <w:start w:val="1"/>
      <w:numFmt w:val="decimal"/>
      <w:pStyle w:val="ListNumber2"/>
      <w:lvlText w:val="%1."/>
      <w:lvlJc w:val="left"/>
      <w:pPr>
        <w:tabs>
          <w:tab w:val="num" w:pos="643"/>
        </w:tabs>
        <w:ind w:left="643" w:hanging="360"/>
      </w:pPr>
    </w:lvl>
  </w:abstractNum>
  <w:abstractNum w:abstractNumId="4">
    <w:nsid w:val="FFFFFF80"/>
    <w:multiLevelType w:val="singleLevel"/>
    <w:tmpl w:val="A566DF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B4C2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2AA1E9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D22CCCA"/>
    <w:lvl w:ilvl="0">
      <w:start w:val="1"/>
      <w:numFmt w:val="bullet"/>
      <w:pStyle w:val="ListBullet2"/>
      <w:lvlText w:val="-"/>
      <w:lvlJc w:val="left"/>
      <w:pPr>
        <w:ind w:left="643" w:hanging="360"/>
      </w:pPr>
      <w:rPr>
        <w:rFonts w:ascii="Calibri" w:hAnsi="Calibri" w:hint="default"/>
        <w:color w:val="4A4E52"/>
        <w:sz w:val="22"/>
      </w:rPr>
    </w:lvl>
  </w:abstractNum>
  <w:abstractNum w:abstractNumId="8">
    <w:nsid w:val="FFFFFF88"/>
    <w:multiLevelType w:val="singleLevel"/>
    <w:tmpl w:val="107E0EFC"/>
    <w:lvl w:ilvl="0">
      <w:start w:val="1"/>
      <w:numFmt w:val="decimal"/>
      <w:pStyle w:val="ListNumber"/>
      <w:lvlText w:val="%1."/>
      <w:lvlJc w:val="left"/>
      <w:pPr>
        <w:ind w:left="360" w:hanging="360"/>
      </w:pPr>
      <w:rPr>
        <w:rFonts w:hint="default"/>
        <w:b/>
        <w:i w:val="0"/>
        <w:color w:val="auto"/>
      </w:rPr>
    </w:lvl>
  </w:abstractNum>
  <w:abstractNum w:abstractNumId="9">
    <w:nsid w:val="FFFFFF89"/>
    <w:multiLevelType w:val="singleLevel"/>
    <w:tmpl w:val="19368004"/>
    <w:lvl w:ilvl="0">
      <w:start w:val="1"/>
      <w:numFmt w:val="bullet"/>
      <w:pStyle w:val="ListBullet"/>
      <w:lvlText w:val=""/>
      <w:lvlJc w:val="left"/>
      <w:pPr>
        <w:ind w:left="360" w:hanging="360"/>
      </w:pPr>
      <w:rPr>
        <w:rFonts w:ascii="Wingdings" w:hAnsi="Wingdings" w:hint="default"/>
        <w:color w:val="DE411B"/>
        <w:sz w:val="24"/>
      </w:rPr>
    </w:lvl>
  </w:abstractNum>
  <w:abstractNum w:abstractNumId="10">
    <w:nsid w:val="010545DE"/>
    <w:multiLevelType w:val="hybridMultilevel"/>
    <w:tmpl w:val="DEC23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73277"/>
    <w:multiLevelType w:val="hybridMultilevel"/>
    <w:tmpl w:val="F3A81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055BC2"/>
    <w:multiLevelType w:val="hybridMultilevel"/>
    <w:tmpl w:val="DEC23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F2155"/>
    <w:multiLevelType w:val="hybridMultilevel"/>
    <w:tmpl w:val="F3A81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871C1E"/>
    <w:multiLevelType w:val="hybridMultilevel"/>
    <w:tmpl w:val="BD3049E4"/>
    <w:lvl w:ilvl="0" w:tplc="E5AE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570E19"/>
    <w:multiLevelType w:val="hybridMultilevel"/>
    <w:tmpl w:val="29A8662C"/>
    <w:lvl w:ilvl="0" w:tplc="D42E8934">
      <w:start w:val="1"/>
      <w:numFmt w:val="decimal"/>
      <w:pStyle w:val="Heading2Numbering"/>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start w:val="1"/>
      <w:numFmt w:val="lowerRoman"/>
      <w:pStyle w:val="Heading2Numbering"/>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2461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2896CED"/>
    <w:multiLevelType w:val="hybridMultilevel"/>
    <w:tmpl w:val="8AEC1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4C3395"/>
    <w:multiLevelType w:val="hybridMultilevel"/>
    <w:tmpl w:val="67849F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0925615"/>
    <w:multiLevelType w:val="hybridMultilevel"/>
    <w:tmpl w:val="5BBC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46A68"/>
    <w:multiLevelType w:val="hybridMultilevel"/>
    <w:tmpl w:val="FDA0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536B0"/>
    <w:multiLevelType w:val="hybridMultilevel"/>
    <w:tmpl w:val="5394BD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713AE4"/>
    <w:multiLevelType w:val="hybridMultilevel"/>
    <w:tmpl w:val="D50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4204F7"/>
    <w:multiLevelType w:val="hybridMultilevel"/>
    <w:tmpl w:val="46D0F4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25E68F9"/>
    <w:multiLevelType w:val="hybridMultilevel"/>
    <w:tmpl w:val="F0EE8B3C"/>
    <w:lvl w:ilvl="0" w:tplc="7808636C">
      <w:start w:val="1"/>
      <w:numFmt w:val="decimal"/>
      <w:lvlText w:val="%1."/>
      <w:lvlJc w:val="left"/>
      <w:pPr>
        <w:ind w:left="720" w:hanging="360"/>
      </w:pPr>
      <w:rPr>
        <w:rFonts w:hint="default"/>
        <w:b/>
        <w:i w:val="0"/>
        <w:color w:val="DE5C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BE4EAA"/>
    <w:multiLevelType w:val="hybridMultilevel"/>
    <w:tmpl w:val="98A4398C"/>
    <w:lvl w:ilvl="0" w:tplc="5D6EB69A">
      <w:start w:val="1"/>
      <w:numFmt w:val="decimal"/>
      <w:lvlText w:val="%1."/>
      <w:lvlJc w:val="left"/>
      <w:pPr>
        <w:ind w:left="360" w:hanging="360"/>
      </w:pPr>
      <w:rPr>
        <w:rFonts w:hint="default"/>
        <w:color w:val="DE5C2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70050A"/>
    <w:multiLevelType w:val="hybridMultilevel"/>
    <w:tmpl w:val="38DCBE56"/>
    <w:lvl w:ilvl="0" w:tplc="A996853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A470683"/>
    <w:multiLevelType w:val="hybridMultilevel"/>
    <w:tmpl w:val="0708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5C0F57"/>
    <w:multiLevelType w:val="hybridMultilevel"/>
    <w:tmpl w:val="3A96E0A4"/>
    <w:lvl w:ilvl="0" w:tplc="E5AEE1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9E3E05"/>
    <w:multiLevelType w:val="hybridMultilevel"/>
    <w:tmpl w:val="93E05E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C9B29BB"/>
    <w:multiLevelType w:val="hybridMultilevel"/>
    <w:tmpl w:val="4026551E"/>
    <w:lvl w:ilvl="0" w:tplc="7C8C6990">
      <w:start w:val="1"/>
      <w:numFmt w:val="decimal"/>
      <w:pStyle w:val="Heading1Numbering"/>
      <w:lvlText w:val="%1."/>
      <w:lvlJc w:val="left"/>
      <w:pPr>
        <w:ind w:left="360" w:hanging="360"/>
      </w:pPr>
      <w:rPr>
        <w:rFonts w:hint="default"/>
        <w:color w:val="auto"/>
      </w:rPr>
    </w:lvl>
    <w:lvl w:ilvl="1" w:tplc="08090019">
      <w:start w:val="1"/>
      <w:numFmt w:val="lowerLetter"/>
      <w:pStyle w:val="Heading1Numbering"/>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17"/>
  </w:num>
  <w:num w:numId="15">
    <w:abstractNumId w:val="30"/>
  </w:num>
  <w:num w:numId="16">
    <w:abstractNumId w:val="26"/>
  </w:num>
  <w:num w:numId="17">
    <w:abstractNumId w:val="18"/>
  </w:num>
  <w:num w:numId="18">
    <w:abstractNumId w:val="2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9"/>
  </w:num>
  <w:num w:numId="35">
    <w:abstractNumId w:val="15"/>
  </w:num>
  <w:num w:numId="36">
    <w:abstractNumId w:val="25"/>
  </w:num>
  <w:num w:numId="37">
    <w:abstractNumId w:val="27"/>
  </w:num>
  <w:num w:numId="38">
    <w:abstractNumId w:val="24"/>
  </w:num>
  <w:num w:numId="39">
    <w:abstractNumId w:val="16"/>
  </w:num>
  <w:num w:numId="40">
    <w:abstractNumId w:val="12"/>
  </w:num>
  <w:num w:numId="41">
    <w:abstractNumId w:val="20"/>
  </w:num>
  <w:num w:numId="42">
    <w:abstractNumId w:val="14"/>
  </w:num>
  <w:num w:numId="43">
    <w:abstractNumId w:val="21"/>
  </w:num>
  <w:num w:numId="44">
    <w:abstractNumId w:val="28"/>
  </w:num>
  <w:num w:numId="45">
    <w:abstractNumId w:val="23"/>
  </w:num>
  <w:num w:numId="46">
    <w:abstractNumId w:val="10"/>
  </w:num>
  <w:num w:numId="47">
    <w:abstractNumId w:val="22"/>
  </w:num>
  <w:num w:numId="48">
    <w:abstractNumId w:val="1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C8"/>
    <w:rsid w:val="00000883"/>
    <w:rsid w:val="00003519"/>
    <w:rsid w:val="00003AA3"/>
    <w:rsid w:val="00004CF1"/>
    <w:rsid w:val="00007B5C"/>
    <w:rsid w:val="00007F26"/>
    <w:rsid w:val="00012D88"/>
    <w:rsid w:val="000149F9"/>
    <w:rsid w:val="00014D15"/>
    <w:rsid w:val="00021F11"/>
    <w:rsid w:val="000304AF"/>
    <w:rsid w:val="00031AAD"/>
    <w:rsid w:val="00033942"/>
    <w:rsid w:val="00033CA0"/>
    <w:rsid w:val="00043C2A"/>
    <w:rsid w:val="0004468B"/>
    <w:rsid w:val="00046708"/>
    <w:rsid w:val="00046884"/>
    <w:rsid w:val="00054E2C"/>
    <w:rsid w:val="00057E3A"/>
    <w:rsid w:val="0006040A"/>
    <w:rsid w:val="00060B1C"/>
    <w:rsid w:val="000611B4"/>
    <w:rsid w:val="0006721E"/>
    <w:rsid w:val="00072C3E"/>
    <w:rsid w:val="00072D72"/>
    <w:rsid w:val="000757F1"/>
    <w:rsid w:val="00076EB3"/>
    <w:rsid w:val="00077BD8"/>
    <w:rsid w:val="0008382B"/>
    <w:rsid w:val="00086EF4"/>
    <w:rsid w:val="000872FD"/>
    <w:rsid w:val="0009264A"/>
    <w:rsid w:val="00095521"/>
    <w:rsid w:val="0009710D"/>
    <w:rsid w:val="000A067D"/>
    <w:rsid w:val="000A1468"/>
    <w:rsid w:val="000A2BF4"/>
    <w:rsid w:val="000C3ACB"/>
    <w:rsid w:val="000D0F33"/>
    <w:rsid w:val="000D5A36"/>
    <w:rsid w:val="000D62E4"/>
    <w:rsid w:val="000E10ED"/>
    <w:rsid w:val="000E45EA"/>
    <w:rsid w:val="000E7F66"/>
    <w:rsid w:val="000F2ABC"/>
    <w:rsid w:val="00101777"/>
    <w:rsid w:val="00101B88"/>
    <w:rsid w:val="00101CDE"/>
    <w:rsid w:val="00113858"/>
    <w:rsid w:val="0011527A"/>
    <w:rsid w:val="0011670F"/>
    <w:rsid w:val="00117901"/>
    <w:rsid w:val="00117AAB"/>
    <w:rsid w:val="00122CA5"/>
    <w:rsid w:val="001236B3"/>
    <w:rsid w:val="0012482B"/>
    <w:rsid w:val="00125708"/>
    <w:rsid w:val="00133B06"/>
    <w:rsid w:val="00133B8C"/>
    <w:rsid w:val="00134491"/>
    <w:rsid w:val="00135486"/>
    <w:rsid w:val="00136DA5"/>
    <w:rsid w:val="00140407"/>
    <w:rsid w:val="00141891"/>
    <w:rsid w:val="00142AF0"/>
    <w:rsid w:val="0015175F"/>
    <w:rsid w:val="001526E2"/>
    <w:rsid w:val="00155084"/>
    <w:rsid w:val="00156DD6"/>
    <w:rsid w:val="001572B4"/>
    <w:rsid w:val="00157DD1"/>
    <w:rsid w:val="00165BB7"/>
    <w:rsid w:val="00165E5E"/>
    <w:rsid w:val="00166948"/>
    <w:rsid w:val="0017248A"/>
    <w:rsid w:val="00174CCF"/>
    <w:rsid w:val="00176572"/>
    <w:rsid w:val="00182C8A"/>
    <w:rsid w:val="001875CA"/>
    <w:rsid w:val="00192DCB"/>
    <w:rsid w:val="0019469D"/>
    <w:rsid w:val="00197A36"/>
    <w:rsid w:val="001A1CA1"/>
    <w:rsid w:val="001B28C1"/>
    <w:rsid w:val="001B3601"/>
    <w:rsid w:val="001B469A"/>
    <w:rsid w:val="001C3018"/>
    <w:rsid w:val="001C3A6B"/>
    <w:rsid w:val="001C4973"/>
    <w:rsid w:val="001C4B1B"/>
    <w:rsid w:val="001C6F67"/>
    <w:rsid w:val="001C7222"/>
    <w:rsid w:val="001D07B8"/>
    <w:rsid w:val="001D0EA5"/>
    <w:rsid w:val="001D1238"/>
    <w:rsid w:val="001D127D"/>
    <w:rsid w:val="001D2941"/>
    <w:rsid w:val="001D325A"/>
    <w:rsid w:val="001D6165"/>
    <w:rsid w:val="001E2884"/>
    <w:rsid w:val="001E502A"/>
    <w:rsid w:val="001E69F2"/>
    <w:rsid w:val="001F3037"/>
    <w:rsid w:val="001F61AB"/>
    <w:rsid w:val="00200650"/>
    <w:rsid w:val="00200DA1"/>
    <w:rsid w:val="00202124"/>
    <w:rsid w:val="00207480"/>
    <w:rsid w:val="0022153B"/>
    <w:rsid w:val="00223E57"/>
    <w:rsid w:val="002272C6"/>
    <w:rsid w:val="00230562"/>
    <w:rsid w:val="002330AB"/>
    <w:rsid w:val="0023330B"/>
    <w:rsid w:val="0023350A"/>
    <w:rsid w:val="002375F0"/>
    <w:rsid w:val="00242EE9"/>
    <w:rsid w:val="00243484"/>
    <w:rsid w:val="00244301"/>
    <w:rsid w:val="002534E2"/>
    <w:rsid w:val="0025351B"/>
    <w:rsid w:val="00256C14"/>
    <w:rsid w:val="002627E3"/>
    <w:rsid w:val="00267793"/>
    <w:rsid w:val="00270143"/>
    <w:rsid w:val="002708E4"/>
    <w:rsid w:val="00273BCA"/>
    <w:rsid w:val="002759FB"/>
    <w:rsid w:val="002825AB"/>
    <w:rsid w:val="002838EC"/>
    <w:rsid w:val="0028439D"/>
    <w:rsid w:val="00286197"/>
    <w:rsid w:val="00287C8F"/>
    <w:rsid w:val="00291969"/>
    <w:rsid w:val="00297C7D"/>
    <w:rsid w:val="00297C86"/>
    <w:rsid w:val="002A3537"/>
    <w:rsid w:val="002A432B"/>
    <w:rsid w:val="002B07AA"/>
    <w:rsid w:val="002B32E8"/>
    <w:rsid w:val="002B4A77"/>
    <w:rsid w:val="002B6704"/>
    <w:rsid w:val="002B6DC0"/>
    <w:rsid w:val="002B6E39"/>
    <w:rsid w:val="002C40B3"/>
    <w:rsid w:val="002D3EAC"/>
    <w:rsid w:val="002D5D66"/>
    <w:rsid w:val="002E0098"/>
    <w:rsid w:val="002E24E8"/>
    <w:rsid w:val="002E37DA"/>
    <w:rsid w:val="002E3E8D"/>
    <w:rsid w:val="002E4752"/>
    <w:rsid w:val="002E783B"/>
    <w:rsid w:val="002F10BD"/>
    <w:rsid w:val="002F2E65"/>
    <w:rsid w:val="002F6136"/>
    <w:rsid w:val="002F6218"/>
    <w:rsid w:val="00300E09"/>
    <w:rsid w:val="00301E3D"/>
    <w:rsid w:val="00303845"/>
    <w:rsid w:val="00304314"/>
    <w:rsid w:val="00304856"/>
    <w:rsid w:val="003115A0"/>
    <w:rsid w:val="003128E6"/>
    <w:rsid w:val="00316C0B"/>
    <w:rsid w:val="0032124C"/>
    <w:rsid w:val="00322A7F"/>
    <w:rsid w:val="0033250D"/>
    <w:rsid w:val="00334100"/>
    <w:rsid w:val="00335C57"/>
    <w:rsid w:val="0033621D"/>
    <w:rsid w:val="0033646B"/>
    <w:rsid w:val="00340C26"/>
    <w:rsid w:val="0034331E"/>
    <w:rsid w:val="00346941"/>
    <w:rsid w:val="003516B2"/>
    <w:rsid w:val="00352997"/>
    <w:rsid w:val="00352A06"/>
    <w:rsid w:val="00352E22"/>
    <w:rsid w:val="00353F6D"/>
    <w:rsid w:val="0036134D"/>
    <w:rsid w:val="003705B6"/>
    <w:rsid w:val="0037186C"/>
    <w:rsid w:val="00381AFD"/>
    <w:rsid w:val="0038564A"/>
    <w:rsid w:val="00385A06"/>
    <w:rsid w:val="00395568"/>
    <w:rsid w:val="00396395"/>
    <w:rsid w:val="00396936"/>
    <w:rsid w:val="003A2ADD"/>
    <w:rsid w:val="003A3287"/>
    <w:rsid w:val="003A55DA"/>
    <w:rsid w:val="003A73E3"/>
    <w:rsid w:val="003B4CC1"/>
    <w:rsid w:val="003B5D39"/>
    <w:rsid w:val="003C3830"/>
    <w:rsid w:val="003C548E"/>
    <w:rsid w:val="003C6FBF"/>
    <w:rsid w:val="003C6FE4"/>
    <w:rsid w:val="003D0341"/>
    <w:rsid w:val="003D6702"/>
    <w:rsid w:val="003D742B"/>
    <w:rsid w:val="003E399F"/>
    <w:rsid w:val="003E4DBE"/>
    <w:rsid w:val="003E570E"/>
    <w:rsid w:val="003F1F02"/>
    <w:rsid w:val="003F71E6"/>
    <w:rsid w:val="00413526"/>
    <w:rsid w:val="00413ACB"/>
    <w:rsid w:val="00425E67"/>
    <w:rsid w:val="004270EA"/>
    <w:rsid w:val="00427672"/>
    <w:rsid w:val="00431F3F"/>
    <w:rsid w:val="00432125"/>
    <w:rsid w:val="004329B8"/>
    <w:rsid w:val="00432ECF"/>
    <w:rsid w:val="00433424"/>
    <w:rsid w:val="00434176"/>
    <w:rsid w:val="004448DA"/>
    <w:rsid w:val="00444D0F"/>
    <w:rsid w:val="0044525F"/>
    <w:rsid w:val="004461C2"/>
    <w:rsid w:val="00452A5A"/>
    <w:rsid w:val="004566ED"/>
    <w:rsid w:val="0046585D"/>
    <w:rsid w:val="00470FA0"/>
    <w:rsid w:val="004739B1"/>
    <w:rsid w:val="00474EBA"/>
    <w:rsid w:val="00482067"/>
    <w:rsid w:val="004859AC"/>
    <w:rsid w:val="00486B05"/>
    <w:rsid w:val="0049015E"/>
    <w:rsid w:val="0049337F"/>
    <w:rsid w:val="00493B3C"/>
    <w:rsid w:val="00495269"/>
    <w:rsid w:val="004A0DBD"/>
    <w:rsid w:val="004A2DF1"/>
    <w:rsid w:val="004A3C5F"/>
    <w:rsid w:val="004A4D7F"/>
    <w:rsid w:val="004A4FF8"/>
    <w:rsid w:val="004A5076"/>
    <w:rsid w:val="004B0BE1"/>
    <w:rsid w:val="004B2D3E"/>
    <w:rsid w:val="004B6741"/>
    <w:rsid w:val="004C0E51"/>
    <w:rsid w:val="004C0E85"/>
    <w:rsid w:val="004C537E"/>
    <w:rsid w:val="004D2D6D"/>
    <w:rsid w:val="004D2DB3"/>
    <w:rsid w:val="004E01C8"/>
    <w:rsid w:val="004E5427"/>
    <w:rsid w:val="004E6E50"/>
    <w:rsid w:val="005009B7"/>
    <w:rsid w:val="0050154E"/>
    <w:rsid w:val="005058F4"/>
    <w:rsid w:val="005073AB"/>
    <w:rsid w:val="00513974"/>
    <w:rsid w:val="00515D0C"/>
    <w:rsid w:val="005175C6"/>
    <w:rsid w:val="005213DC"/>
    <w:rsid w:val="005232BC"/>
    <w:rsid w:val="0052440E"/>
    <w:rsid w:val="00530E19"/>
    <w:rsid w:val="0053165D"/>
    <w:rsid w:val="00531CC0"/>
    <w:rsid w:val="00537D1E"/>
    <w:rsid w:val="005473DB"/>
    <w:rsid w:val="00547AC7"/>
    <w:rsid w:val="00552351"/>
    <w:rsid w:val="00553ED1"/>
    <w:rsid w:val="005550B8"/>
    <w:rsid w:val="00563B99"/>
    <w:rsid w:val="0056486F"/>
    <w:rsid w:val="005662B9"/>
    <w:rsid w:val="005677EE"/>
    <w:rsid w:val="00571816"/>
    <w:rsid w:val="00572591"/>
    <w:rsid w:val="00572D32"/>
    <w:rsid w:val="0057452D"/>
    <w:rsid w:val="00580AE3"/>
    <w:rsid w:val="00581234"/>
    <w:rsid w:val="0058139F"/>
    <w:rsid w:val="00583BEC"/>
    <w:rsid w:val="005906AC"/>
    <w:rsid w:val="00594C0F"/>
    <w:rsid w:val="0059769D"/>
    <w:rsid w:val="005A7714"/>
    <w:rsid w:val="005B1C1E"/>
    <w:rsid w:val="005B282D"/>
    <w:rsid w:val="005B48FE"/>
    <w:rsid w:val="005B6526"/>
    <w:rsid w:val="005B7169"/>
    <w:rsid w:val="005C3CE2"/>
    <w:rsid w:val="005C579E"/>
    <w:rsid w:val="005C7E64"/>
    <w:rsid w:val="005D0016"/>
    <w:rsid w:val="005D353A"/>
    <w:rsid w:val="005E1F14"/>
    <w:rsid w:val="005E21F6"/>
    <w:rsid w:val="005E2F96"/>
    <w:rsid w:val="005F24C6"/>
    <w:rsid w:val="005F2DB3"/>
    <w:rsid w:val="0060086A"/>
    <w:rsid w:val="0060159B"/>
    <w:rsid w:val="00601E16"/>
    <w:rsid w:val="00602B1B"/>
    <w:rsid w:val="00604F3A"/>
    <w:rsid w:val="00610113"/>
    <w:rsid w:val="0061380F"/>
    <w:rsid w:val="00615BCF"/>
    <w:rsid w:val="00617242"/>
    <w:rsid w:val="00623621"/>
    <w:rsid w:val="00626EFF"/>
    <w:rsid w:val="006272F8"/>
    <w:rsid w:val="00631051"/>
    <w:rsid w:val="0063600A"/>
    <w:rsid w:val="00642AE3"/>
    <w:rsid w:val="006432E2"/>
    <w:rsid w:val="006479BA"/>
    <w:rsid w:val="00651210"/>
    <w:rsid w:val="0065158C"/>
    <w:rsid w:val="00652222"/>
    <w:rsid w:val="00652C11"/>
    <w:rsid w:val="0065353E"/>
    <w:rsid w:val="00653FC6"/>
    <w:rsid w:val="00657B07"/>
    <w:rsid w:val="00657D72"/>
    <w:rsid w:val="0066072B"/>
    <w:rsid w:val="00660E7B"/>
    <w:rsid w:val="0066535A"/>
    <w:rsid w:val="006668F3"/>
    <w:rsid w:val="00666A9B"/>
    <w:rsid w:val="0067722D"/>
    <w:rsid w:val="0067737B"/>
    <w:rsid w:val="0068105C"/>
    <w:rsid w:val="00691093"/>
    <w:rsid w:val="00694A41"/>
    <w:rsid w:val="00697B14"/>
    <w:rsid w:val="006A0B3F"/>
    <w:rsid w:val="006A3A29"/>
    <w:rsid w:val="006B0562"/>
    <w:rsid w:val="006B10FA"/>
    <w:rsid w:val="006B3E80"/>
    <w:rsid w:val="006B4B21"/>
    <w:rsid w:val="006C1495"/>
    <w:rsid w:val="006C28D8"/>
    <w:rsid w:val="006C2CF7"/>
    <w:rsid w:val="006C643A"/>
    <w:rsid w:val="006D618F"/>
    <w:rsid w:val="006D6A01"/>
    <w:rsid w:val="006E245F"/>
    <w:rsid w:val="006F0325"/>
    <w:rsid w:val="006F11CB"/>
    <w:rsid w:val="006F41CC"/>
    <w:rsid w:val="00701B15"/>
    <w:rsid w:val="00703195"/>
    <w:rsid w:val="00705E9B"/>
    <w:rsid w:val="00706D86"/>
    <w:rsid w:val="0071410C"/>
    <w:rsid w:val="007144AC"/>
    <w:rsid w:val="0072093A"/>
    <w:rsid w:val="00720BD8"/>
    <w:rsid w:val="00723F9F"/>
    <w:rsid w:val="00730D00"/>
    <w:rsid w:val="0073250B"/>
    <w:rsid w:val="00741A17"/>
    <w:rsid w:val="007421DC"/>
    <w:rsid w:val="00746E0D"/>
    <w:rsid w:val="00756BD0"/>
    <w:rsid w:val="00766FC3"/>
    <w:rsid w:val="00767BBB"/>
    <w:rsid w:val="00771CD5"/>
    <w:rsid w:val="007724D8"/>
    <w:rsid w:val="00772BC0"/>
    <w:rsid w:val="00773AF1"/>
    <w:rsid w:val="0077677C"/>
    <w:rsid w:val="00782BB9"/>
    <w:rsid w:val="0078456B"/>
    <w:rsid w:val="0079456E"/>
    <w:rsid w:val="00794715"/>
    <w:rsid w:val="00796EE1"/>
    <w:rsid w:val="007C51FE"/>
    <w:rsid w:val="007C7DC9"/>
    <w:rsid w:val="007D1606"/>
    <w:rsid w:val="007E2174"/>
    <w:rsid w:val="007E23E6"/>
    <w:rsid w:val="007E5CE3"/>
    <w:rsid w:val="007F173A"/>
    <w:rsid w:val="007F28D5"/>
    <w:rsid w:val="007F3394"/>
    <w:rsid w:val="007F5B78"/>
    <w:rsid w:val="008031B3"/>
    <w:rsid w:val="0080366A"/>
    <w:rsid w:val="008041EA"/>
    <w:rsid w:val="00805701"/>
    <w:rsid w:val="0080787F"/>
    <w:rsid w:val="0081006C"/>
    <w:rsid w:val="008120D1"/>
    <w:rsid w:val="00816A82"/>
    <w:rsid w:val="00817253"/>
    <w:rsid w:val="008209B7"/>
    <w:rsid w:val="00823859"/>
    <w:rsid w:val="008312BD"/>
    <w:rsid w:val="008340E3"/>
    <w:rsid w:val="008370B6"/>
    <w:rsid w:val="0084058D"/>
    <w:rsid w:val="00842D10"/>
    <w:rsid w:val="00843D61"/>
    <w:rsid w:val="008469F9"/>
    <w:rsid w:val="00846DD4"/>
    <w:rsid w:val="00850B3B"/>
    <w:rsid w:val="00850F3C"/>
    <w:rsid w:val="00853F51"/>
    <w:rsid w:val="008559E2"/>
    <w:rsid w:val="0086633C"/>
    <w:rsid w:val="008670E4"/>
    <w:rsid w:val="00872256"/>
    <w:rsid w:val="00873B4E"/>
    <w:rsid w:val="00874B66"/>
    <w:rsid w:val="00884465"/>
    <w:rsid w:val="008864FD"/>
    <w:rsid w:val="008913D5"/>
    <w:rsid w:val="0089551F"/>
    <w:rsid w:val="008A123E"/>
    <w:rsid w:val="008A1784"/>
    <w:rsid w:val="008A1FFB"/>
    <w:rsid w:val="008A3C73"/>
    <w:rsid w:val="008A3EB6"/>
    <w:rsid w:val="008A75AF"/>
    <w:rsid w:val="008A7D15"/>
    <w:rsid w:val="008B2333"/>
    <w:rsid w:val="008D3A72"/>
    <w:rsid w:val="008E7A1F"/>
    <w:rsid w:val="008F205F"/>
    <w:rsid w:val="008F5415"/>
    <w:rsid w:val="00902AAB"/>
    <w:rsid w:val="00910C3A"/>
    <w:rsid w:val="00917E16"/>
    <w:rsid w:val="00923A9B"/>
    <w:rsid w:val="009243AA"/>
    <w:rsid w:val="00933CD6"/>
    <w:rsid w:val="00933FDD"/>
    <w:rsid w:val="0094229C"/>
    <w:rsid w:val="00942C41"/>
    <w:rsid w:val="00943FB6"/>
    <w:rsid w:val="00944AAE"/>
    <w:rsid w:val="009462EC"/>
    <w:rsid w:val="009474BC"/>
    <w:rsid w:val="00950E91"/>
    <w:rsid w:val="00951646"/>
    <w:rsid w:val="00951FF4"/>
    <w:rsid w:val="00954BE0"/>
    <w:rsid w:val="00957139"/>
    <w:rsid w:val="0095776E"/>
    <w:rsid w:val="00960CF8"/>
    <w:rsid w:val="009616DC"/>
    <w:rsid w:val="00963932"/>
    <w:rsid w:val="009647AB"/>
    <w:rsid w:val="00967B15"/>
    <w:rsid w:val="00971190"/>
    <w:rsid w:val="009728C8"/>
    <w:rsid w:val="00972E75"/>
    <w:rsid w:val="0097365F"/>
    <w:rsid w:val="00975FCC"/>
    <w:rsid w:val="00982B84"/>
    <w:rsid w:val="009837C7"/>
    <w:rsid w:val="00984C53"/>
    <w:rsid w:val="00987D83"/>
    <w:rsid w:val="00990765"/>
    <w:rsid w:val="00991170"/>
    <w:rsid w:val="0099152B"/>
    <w:rsid w:val="0099315E"/>
    <w:rsid w:val="00995D3E"/>
    <w:rsid w:val="00996AA7"/>
    <w:rsid w:val="009A138A"/>
    <w:rsid w:val="009A22F5"/>
    <w:rsid w:val="009A4C46"/>
    <w:rsid w:val="009A609E"/>
    <w:rsid w:val="009A6890"/>
    <w:rsid w:val="009B3692"/>
    <w:rsid w:val="009B5AD9"/>
    <w:rsid w:val="009C3952"/>
    <w:rsid w:val="009D008D"/>
    <w:rsid w:val="009D0AC8"/>
    <w:rsid w:val="009E6C97"/>
    <w:rsid w:val="00A008F9"/>
    <w:rsid w:val="00A01747"/>
    <w:rsid w:val="00A0239D"/>
    <w:rsid w:val="00A02851"/>
    <w:rsid w:val="00A03136"/>
    <w:rsid w:val="00A05875"/>
    <w:rsid w:val="00A062DC"/>
    <w:rsid w:val="00A16C6E"/>
    <w:rsid w:val="00A21D25"/>
    <w:rsid w:val="00A23E1F"/>
    <w:rsid w:val="00A30174"/>
    <w:rsid w:val="00A3096D"/>
    <w:rsid w:val="00A31731"/>
    <w:rsid w:val="00A33831"/>
    <w:rsid w:val="00A4155E"/>
    <w:rsid w:val="00A44319"/>
    <w:rsid w:val="00A468FE"/>
    <w:rsid w:val="00A62B3A"/>
    <w:rsid w:val="00A76992"/>
    <w:rsid w:val="00A77D84"/>
    <w:rsid w:val="00A83F81"/>
    <w:rsid w:val="00A84102"/>
    <w:rsid w:val="00A85228"/>
    <w:rsid w:val="00A90753"/>
    <w:rsid w:val="00A9291D"/>
    <w:rsid w:val="00AA2D36"/>
    <w:rsid w:val="00AA5253"/>
    <w:rsid w:val="00AB2650"/>
    <w:rsid w:val="00AB6F1A"/>
    <w:rsid w:val="00AB728B"/>
    <w:rsid w:val="00AB78B7"/>
    <w:rsid w:val="00AC33B7"/>
    <w:rsid w:val="00AC43B3"/>
    <w:rsid w:val="00AC470B"/>
    <w:rsid w:val="00AC58FF"/>
    <w:rsid w:val="00AC7A81"/>
    <w:rsid w:val="00AC7F42"/>
    <w:rsid w:val="00AE0059"/>
    <w:rsid w:val="00AF0C0F"/>
    <w:rsid w:val="00AF423D"/>
    <w:rsid w:val="00AF4E8C"/>
    <w:rsid w:val="00AF659F"/>
    <w:rsid w:val="00B06D1A"/>
    <w:rsid w:val="00B20B07"/>
    <w:rsid w:val="00B21140"/>
    <w:rsid w:val="00B21450"/>
    <w:rsid w:val="00B23037"/>
    <w:rsid w:val="00B242A1"/>
    <w:rsid w:val="00B255B0"/>
    <w:rsid w:val="00B310BD"/>
    <w:rsid w:val="00B32DE8"/>
    <w:rsid w:val="00B40ECC"/>
    <w:rsid w:val="00B418FE"/>
    <w:rsid w:val="00B42A2C"/>
    <w:rsid w:val="00B53F3A"/>
    <w:rsid w:val="00B56748"/>
    <w:rsid w:val="00B60690"/>
    <w:rsid w:val="00B61C0B"/>
    <w:rsid w:val="00B67006"/>
    <w:rsid w:val="00B67D11"/>
    <w:rsid w:val="00B80C8D"/>
    <w:rsid w:val="00B823ED"/>
    <w:rsid w:val="00B87D3D"/>
    <w:rsid w:val="00B9068B"/>
    <w:rsid w:val="00B90CB4"/>
    <w:rsid w:val="00B913C3"/>
    <w:rsid w:val="00B93940"/>
    <w:rsid w:val="00B97A12"/>
    <w:rsid w:val="00BA0342"/>
    <w:rsid w:val="00BA29F6"/>
    <w:rsid w:val="00BC2E6E"/>
    <w:rsid w:val="00BC3799"/>
    <w:rsid w:val="00BD2368"/>
    <w:rsid w:val="00BD2DBF"/>
    <w:rsid w:val="00BD4762"/>
    <w:rsid w:val="00BD5562"/>
    <w:rsid w:val="00BD5CAB"/>
    <w:rsid w:val="00BE0AE2"/>
    <w:rsid w:val="00BE1A58"/>
    <w:rsid w:val="00BE59BE"/>
    <w:rsid w:val="00BE5D16"/>
    <w:rsid w:val="00BF0AD7"/>
    <w:rsid w:val="00BF1161"/>
    <w:rsid w:val="00BF290F"/>
    <w:rsid w:val="00BF34F4"/>
    <w:rsid w:val="00C00FA0"/>
    <w:rsid w:val="00C01C70"/>
    <w:rsid w:val="00C06821"/>
    <w:rsid w:val="00C06DB6"/>
    <w:rsid w:val="00C1378E"/>
    <w:rsid w:val="00C16934"/>
    <w:rsid w:val="00C20250"/>
    <w:rsid w:val="00C231ED"/>
    <w:rsid w:val="00C23335"/>
    <w:rsid w:val="00C249B9"/>
    <w:rsid w:val="00C24E5C"/>
    <w:rsid w:val="00C25604"/>
    <w:rsid w:val="00C259F3"/>
    <w:rsid w:val="00C36FB9"/>
    <w:rsid w:val="00C41EF6"/>
    <w:rsid w:val="00C467C9"/>
    <w:rsid w:val="00C46EBD"/>
    <w:rsid w:val="00C473AC"/>
    <w:rsid w:val="00C56158"/>
    <w:rsid w:val="00C6127D"/>
    <w:rsid w:val="00C75939"/>
    <w:rsid w:val="00C825CD"/>
    <w:rsid w:val="00C84765"/>
    <w:rsid w:val="00C87428"/>
    <w:rsid w:val="00C963CB"/>
    <w:rsid w:val="00C97173"/>
    <w:rsid w:val="00CA2B9D"/>
    <w:rsid w:val="00CB0B4D"/>
    <w:rsid w:val="00CB5AE8"/>
    <w:rsid w:val="00CC247A"/>
    <w:rsid w:val="00CC32AF"/>
    <w:rsid w:val="00CC54DB"/>
    <w:rsid w:val="00CC7DE8"/>
    <w:rsid w:val="00CD0BCC"/>
    <w:rsid w:val="00CD180D"/>
    <w:rsid w:val="00CD26D8"/>
    <w:rsid w:val="00CE1B29"/>
    <w:rsid w:val="00CE4219"/>
    <w:rsid w:val="00CF2818"/>
    <w:rsid w:val="00D012AC"/>
    <w:rsid w:val="00D024DD"/>
    <w:rsid w:val="00D0486F"/>
    <w:rsid w:val="00D0784C"/>
    <w:rsid w:val="00D10D88"/>
    <w:rsid w:val="00D12B43"/>
    <w:rsid w:val="00D14EBC"/>
    <w:rsid w:val="00D16076"/>
    <w:rsid w:val="00D21DF2"/>
    <w:rsid w:val="00D25C62"/>
    <w:rsid w:val="00D30623"/>
    <w:rsid w:val="00D334DE"/>
    <w:rsid w:val="00D34E60"/>
    <w:rsid w:val="00D35DA1"/>
    <w:rsid w:val="00D431D1"/>
    <w:rsid w:val="00D435D1"/>
    <w:rsid w:val="00D44BAA"/>
    <w:rsid w:val="00D50F1C"/>
    <w:rsid w:val="00D605FB"/>
    <w:rsid w:val="00D7179C"/>
    <w:rsid w:val="00D81E1A"/>
    <w:rsid w:val="00D84293"/>
    <w:rsid w:val="00D86302"/>
    <w:rsid w:val="00D87255"/>
    <w:rsid w:val="00D94CF9"/>
    <w:rsid w:val="00D95632"/>
    <w:rsid w:val="00DA4B32"/>
    <w:rsid w:val="00DB5E62"/>
    <w:rsid w:val="00DB7487"/>
    <w:rsid w:val="00DC00ED"/>
    <w:rsid w:val="00DC1B95"/>
    <w:rsid w:val="00DC4119"/>
    <w:rsid w:val="00DD10F9"/>
    <w:rsid w:val="00DD14BE"/>
    <w:rsid w:val="00DD1CA3"/>
    <w:rsid w:val="00DD3DDB"/>
    <w:rsid w:val="00DD3DEC"/>
    <w:rsid w:val="00DE1BAD"/>
    <w:rsid w:val="00DE30CD"/>
    <w:rsid w:val="00DE7604"/>
    <w:rsid w:val="00DF0DF1"/>
    <w:rsid w:val="00DF1981"/>
    <w:rsid w:val="00DF7C06"/>
    <w:rsid w:val="00E0058B"/>
    <w:rsid w:val="00E03C4B"/>
    <w:rsid w:val="00E05C08"/>
    <w:rsid w:val="00E150D1"/>
    <w:rsid w:val="00E16BB7"/>
    <w:rsid w:val="00E17131"/>
    <w:rsid w:val="00E21B81"/>
    <w:rsid w:val="00E236CF"/>
    <w:rsid w:val="00E23A03"/>
    <w:rsid w:val="00E24C22"/>
    <w:rsid w:val="00E264CC"/>
    <w:rsid w:val="00E26B02"/>
    <w:rsid w:val="00E4409F"/>
    <w:rsid w:val="00E47EDA"/>
    <w:rsid w:val="00E53139"/>
    <w:rsid w:val="00E54DDB"/>
    <w:rsid w:val="00E6208C"/>
    <w:rsid w:val="00E630D8"/>
    <w:rsid w:val="00E636AE"/>
    <w:rsid w:val="00E67156"/>
    <w:rsid w:val="00E7029A"/>
    <w:rsid w:val="00E725E2"/>
    <w:rsid w:val="00E757E0"/>
    <w:rsid w:val="00E76EF0"/>
    <w:rsid w:val="00E86D70"/>
    <w:rsid w:val="00E91686"/>
    <w:rsid w:val="00E92384"/>
    <w:rsid w:val="00EA12A6"/>
    <w:rsid w:val="00EA1759"/>
    <w:rsid w:val="00EA1787"/>
    <w:rsid w:val="00EB1059"/>
    <w:rsid w:val="00EB26AB"/>
    <w:rsid w:val="00EC18FB"/>
    <w:rsid w:val="00EC4190"/>
    <w:rsid w:val="00ED3F12"/>
    <w:rsid w:val="00ED3FCC"/>
    <w:rsid w:val="00ED5760"/>
    <w:rsid w:val="00ED76EC"/>
    <w:rsid w:val="00EE03F1"/>
    <w:rsid w:val="00EE1FF6"/>
    <w:rsid w:val="00EE2614"/>
    <w:rsid w:val="00EE4F38"/>
    <w:rsid w:val="00EE6AAF"/>
    <w:rsid w:val="00EF1EA0"/>
    <w:rsid w:val="00EF2F24"/>
    <w:rsid w:val="00EF326E"/>
    <w:rsid w:val="00F018CA"/>
    <w:rsid w:val="00F0487D"/>
    <w:rsid w:val="00F07485"/>
    <w:rsid w:val="00F155F4"/>
    <w:rsid w:val="00F1561E"/>
    <w:rsid w:val="00F20838"/>
    <w:rsid w:val="00F242EE"/>
    <w:rsid w:val="00F24474"/>
    <w:rsid w:val="00F24F30"/>
    <w:rsid w:val="00F25294"/>
    <w:rsid w:val="00F26463"/>
    <w:rsid w:val="00F3073D"/>
    <w:rsid w:val="00F35AC7"/>
    <w:rsid w:val="00F4323D"/>
    <w:rsid w:val="00F513BD"/>
    <w:rsid w:val="00F54555"/>
    <w:rsid w:val="00F545CD"/>
    <w:rsid w:val="00F54FC3"/>
    <w:rsid w:val="00F64F6D"/>
    <w:rsid w:val="00F6552B"/>
    <w:rsid w:val="00F70F4C"/>
    <w:rsid w:val="00F71338"/>
    <w:rsid w:val="00F7172B"/>
    <w:rsid w:val="00F807A6"/>
    <w:rsid w:val="00F85E16"/>
    <w:rsid w:val="00F91027"/>
    <w:rsid w:val="00F91E7C"/>
    <w:rsid w:val="00F950E7"/>
    <w:rsid w:val="00FB5CFC"/>
    <w:rsid w:val="00FB5E7B"/>
    <w:rsid w:val="00FC0237"/>
    <w:rsid w:val="00FC17C4"/>
    <w:rsid w:val="00FC2478"/>
    <w:rsid w:val="00FC4551"/>
    <w:rsid w:val="00FC5D44"/>
    <w:rsid w:val="00FC6645"/>
    <w:rsid w:val="00FD0DDA"/>
    <w:rsid w:val="00FD3167"/>
    <w:rsid w:val="00FD4813"/>
    <w:rsid w:val="00FD7161"/>
    <w:rsid w:val="00FD7825"/>
    <w:rsid w:val="00FE0D96"/>
    <w:rsid w:val="00FE2340"/>
    <w:rsid w:val="00FE2DB7"/>
    <w:rsid w:val="00FE339B"/>
    <w:rsid w:val="00FE74DA"/>
    <w:rsid w:val="00FF13F4"/>
    <w:rsid w:val="00FF3D56"/>
    <w:rsid w:val="00FF41D6"/>
    <w:rsid w:val="00FF5ADC"/>
    <w:rsid w:val="00FF6CB9"/>
    <w:rsid w:val="00FF7D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56D171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3287"/>
    <w:pPr>
      <w:spacing w:line="259" w:lineRule="auto"/>
    </w:pPr>
    <w:rPr>
      <w:rFonts w:ascii="Arial" w:hAnsi="Arial"/>
      <w:sz w:val="22"/>
      <w:szCs w:val="22"/>
      <w:lang w:val="en-GB"/>
    </w:rPr>
  </w:style>
  <w:style w:type="paragraph" w:styleId="Heading1">
    <w:name w:val="heading 1"/>
    <w:basedOn w:val="Normal"/>
    <w:next w:val="Normal"/>
    <w:link w:val="Heading1Char"/>
    <w:uiPriority w:val="9"/>
    <w:qFormat/>
    <w:rsid w:val="006B10FA"/>
    <w:pPr>
      <w:keepNext/>
      <w:keepLines/>
      <w:numPr>
        <w:numId w:val="39"/>
      </w:numPr>
      <w:spacing w:before="240" w:line="192" w:lineRule="auto"/>
      <w:outlineLvl w:val="0"/>
    </w:pPr>
    <w:rPr>
      <w:rFonts w:ascii="Arial Narrow Bold" w:eastAsia="Times New Roman" w:hAnsi="Arial Narrow Bold"/>
      <w:b/>
      <w:caps/>
      <w:sz w:val="36"/>
      <w:szCs w:val="32"/>
    </w:rPr>
  </w:style>
  <w:style w:type="paragraph" w:styleId="Heading2">
    <w:name w:val="heading 2"/>
    <w:basedOn w:val="Normal"/>
    <w:next w:val="Normal"/>
    <w:link w:val="Heading2Char"/>
    <w:uiPriority w:val="9"/>
    <w:unhideWhenUsed/>
    <w:qFormat/>
    <w:rsid w:val="0052440E"/>
    <w:pPr>
      <w:keepNext/>
      <w:keepLines/>
      <w:numPr>
        <w:ilvl w:val="1"/>
        <w:numId w:val="39"/>
      </w:numPr>
      <w:spacing w:before="40" w:line="216" w:lineRule="auto"/>
      <w:outlineLvl w:val="1"/>
    </w:pPr>
    <w:rPr>
      <w:rFonts w:ascii="Arial Narrow Bold" w:eastAsia="Times New Roman" w:hAnsi="Arial Narrow Bold"/>
      <w:b/>
      <w:caps/>
      <w:sz w:val="30"/>
      <w:szCs w:val="26"/>
    </w:rPr>
  </w:style>
  <w:style w:type="paragraph" w:styleId="Heading3">
    <w:name w:val="heading 3"/>
    <w:basedOn w:val="Normal"/>
    <w:next w:val="Normal"/>
    <w:link w:val="Heading3Char"/>
    <w:uiPriority w:val="9"/>
    <w:unhideWhenUsed/>
    <w:qFormat/>
    <w:rsid w:val="006B10FA"/>
    <w:pPr>
      <w:keepNext/>
      <w:keepLines/>
      <w:numPr>
        <w:ilvl w:val="2"/>
        <w:numId w:val="39"/>
      </w:numPr>
      <w:spacing w:before="40"/>
      <w:outlineLvl w:val="2"/>
    </w:pPr>
    <w:rPr>
      <w:rFonts w:eastAsia="Times New Roman"/>
      <w:b/>
      <w:sz w:val="26"/>
      <w:szCs w:val="24"/>
    </w:rPr>
  </w:style>
  <w:style w:type="paragraph" w:styleId="Heading4">
    <w:name w:val="heading 4"/>
    <w:basedOn w:val="Normal"/>
    <w:next w:val="Normal"/>
    <w:link w:val="Heading4Char"/>
    <w:uiPriority w:val="9"/>
    <w:unhideWhenUsed/>
    <w:qFormat/>
    <w:rsid w:val="00452A5A"/>
    <w:pPr>
      <w:keepNext/>
      <w:keepLines/>
      <w:numPr>
        <w:ilvl w:val="3"/>
        <w:numId w:val="39"/>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52A5A"/>
    <w:pPr>
      <w:keepNext/>
      <w:keepLines/>
      <w:numPr>
        <w:ilvl w:val="4"/>
        <w:numId w:val="39"/>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706D86"/>
    <w:pPr>
      <w:keepNext/>
      <w:keepLines/>
      <w:numPr>
        <w:ilvl w:val="5"/>
        <w:numId w:val="39"/>
      </w:numPr>
      <w:spacing w:before="40"/>
      <w:outlineLvl w:val="5"/>
    </w:pPr>
    <w:rPr>
      <w:rFonts w:asciiTheme="minorHAnsi" w:eastAsiaTheme="majorEastAsia" w:hAnsiTheme="minorHAnsi" w:cstheme="majorBidi"/>
      <w:b/>
    </w:rPr>
  </w:style>
  <w:style w:type="paragraph" w:styleId="Heading7">
    <w:name w:val="heading 7"/>
    <w:basedOn w:val="Normal"/>
    <w:next w:val="Normal"/>
    <w:link w:val="Heading7Char"/>
    <w:uiPriority w:val="9"/>
    <w:semiHidden/>
    <w:unhideWhenUsed/>
    <w:qFormat/>
    <w:rsid w:val="00452A5A"/>
    <w:pPr>
      <w:keepNext/>
      <w:keepLines/>
      <w:numPr>
        <w:ilvl w:val="6"/>
        <w:numId w:val="39"/>
      </w:numPr>
      <w:spacing w:before="40"/>
      <w:outlineLvl w:val="6"/>
    </w:pPr>
    <w:rPr>
      <w:rFonts w:eastAsiaTheme="majorEastAsia" w:cstheme="majorBidi"/>
      <w:iCs/>
      <w:color w:val="DE411B"/>
    </w:rPr>
  </w:style>
  <w:style w:type="paragraph" w:styleId="Heading8">
    <w:name w:val="heading 8"/>
    <w:basedOn w:val="Normal"/>
    <w:next w:val="Normal"/>
    <w:link w:val="Heading8Char"/>
    <w:uiPriority w:val="9"/>
    <w:semiHidden/>
    <w:unhideWhenUsed/>
    <w:qFormat/>
    <w:rsid w:val="00452A5A"/>
    <w:pPr>
      <w:keepNext/>
      <w:keepLines/>
      <w:numPr>
        <w:ilvl w:val="7"/>
        <w:numId w:val="39"/>
      </w:numPr>
      <w:spacing w:before="40"/>
      <w:outlineLvl w:val="7"/>
    </w:pPr>
    <w:rPr>
      <w:rFonts w:eastAsiaTheme="majorEastAsia" w:cstheme="majorBidi"/>
      <w:sz w:val="21"/>
      <w:szCs w:val="21"/>
    </w:rPr>
  </w:style>
  <w:style w:type="paragraph" w:styleId="Heading9">
    <w:name w:val="heading 9"/>
    <w:basedOn w:val="Normal"/>
    <w:next w:val="Normal"/>
    <w:link w:val="Heading9Char"/>
    <w:uiPriority w:val="9"/>
    <w:semiHidden/>
    <w:unhideWhenUsed/>
    <w:qFormat/>
    <w:rsid w:val="00452A5A"/>
    <w:pPr>
      <w:keepNext/>
      <w:keepLines/>
      <w:numPr>
        <w:ilvl w:val="8"/>
        <w:numId w:val="39"/>
      </w:numPr>
      <w:spacing w:before="40"/>
      <w:outlineLvl w:val="8"/>
    </w:pPr>
    <w:rPr>
      <w:rFonts w:eastAsiaTheme="majorEastAsia"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E7"/>
    <w:pPr>
      <w:tabs>
        <w:tab w:val="center" w:pos="4513"/>
        <w:tab w:val="right" w:pos="9026"/>
      </w:tabs>
      <w:spacing w:line="240" w:lineRule="auto"/>
    </w:pPr>
  </w:style>
  <w:style w:type="character" w:customStyle="1" w:styleId="HeaderChar">
    <w:name w:val="Header Char"/>
    <w:link w:val="Header"/>
    <w:uiPriority w:val="99"/>
    <w:rsid w:val="00F950E7"/>
    <w:rPr>
      <w:color w:val="4A4E52"/>
    </w:rPr>
  </w:style>
  <w:style w:type="paragraph" w:styleId="Footer">
    <w:name w:val="footer"/>
    <w:basedOn w:val="Normal"/>
    <w:link w:val="FooterChar"/>
    <w:uiPriority w:val="99"/>
    <w:unhideWhenUsed/>
    <w:rsid w:val="00301E3D"/>
    <w:pPr>
      <w:tabs>
        <w:tab w:val="center" w:pos="4513"/>
        <w:tab w:val="right" w:pos="9026"/>
      </w:tabs>
      <w:spacing w:line="240" w:lineRule="auto"/>
    </w:pPr>
  </w:style>
  <w:style w:type="character" w:customStyle="1" w:styleId="FooterChar">
    <w:name w:val="Footer Char"/>
    <w:link w:val="Footer"/>
    <w:uiPriority w:val="99"/>
    <w:rsid w:val="00301E3D"/>
    <w:rPr>
      <w:rFonts w:ascii="Arial" w:hAnsi="Arial"/>
      <w:sz w:val="22"/>
      <w:szCs w:val="22"/>
      <w:lang w:val="en-GB"/>
    </w:rPr>
  </w:style>
  <w:style w:type="table" w:styleId="TableGrid">
    <w:name w:val="Table Grid"/>
    <w:basedOn w:val="TableNormal"/>
    <w:uiPriority w:val="39"/>
    <w:rsid w:val="00F950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uiPriority w:val="32"/>
    <w:qFormat/>
    <w:rsid w:val="00552351"/>
    <w:rPr>
      <w:rFonts w:ascii="Arial Narrow" w:hAnsi="Arial Narrow"/>
      <w:b/>
      <w:bCs/>
      <w:smallCaps/>
      <w:color w:val="DC5C2B"/>
      <w:spacing w:val="5"/>
    </w:rPr>
  </w:style>
  <w:style w:type="character" w:styleId="IntenseEmphasis">
    <w:name w:val="Intense Emphasis"/>
    <w:uiPriority w:val="21"/>
    <w:qFormat/>
    <w:rsid w:val="00552351"/>
    <w:rPr>
      <w:rFonts w:ascii="Arial Narrow" w:hAnsi="Arial Narrow"/>
      <w:b/>
      <w:i w:val="0"/>
      <w:iCs/>
      <w:color w:val="DC5C2B"/>
      <w:sz w:val="28"/>
    </w:rPr>
  </w:style>
  <w:style w:type="paragraph" w:customStyle="1" w:styleId="PageNumbers">
    <w:name w:val="Page Numbers"/>
    <w:basedOn w:val="Footer"/>
    <w:link w:val="PageNumbersChar"/>
    <w:qFormat/>
    <w:rsid w:val="003A3287"/>
    <w:rPr>
      <w:b/>
      <w:color w:val="FFFFFF"/>
      <w:sz w:val="24"/>
    </w:rPr>
  </w:style>
  <w:style w:type="character" w:styleId="SubtleReference">
    <w:name w:val="Subtle Reference"/>
    <w:uiPriority w:val="31"/>
    <w:qFormat/>
    <w:rsid w:val="00552351"/>
    <w:rPr>
      <w:rFonts w:ascii="Arial Narrow" w:hAnsi="Arial Narrow"/>
      <w:smallCaps/>
      <w:color w:val="4A4E52"/>
      <w:sz w:val="20"/>
    </w:rPr>
  </w:style>
  <w:style w:type="character" w:customStyle="1" w:styleId="PageNumbersChar">
    <w:name w:val="Page Numbers Char"/>
    <w:link w:val="PageNumbers"/>
    <w:rsid w:val="003A3287"/>
    <w:rPr>
      <w:rFonts w:ascii="Arial" w:hAnsi="Arial"/>
      <w:b/>
      <w:color w:val="FFFFFF"/>
      <w:sz w:val="24"/>
      <w:szCs w:val="22"/>
      <w:lang w:val="en-GB"/>
    </w:rPr>
  </w:style>
  <w:style w:type="character" w:styleId="SubtleEmphasis">
    <w:name w:val="Subtle Emphasis"/>
    <w:uiPriority w:val="19"/>
    <w:qFormat/>
    <w:rsid w:val="00452A5A"/>
    <w:rPr>
      <w:rFonts w:ascii="Arial Narrow" w:hAnsi="Arial Narrow"/>
      <w:i w:val="0"/>
      <w:iCs/>
      <w:color w:val="auto"/>
      <w:sz w:val="20"/>
    </w:rPr>
  </w:style>
  <w:style w:type="character" w:styleId="Strong">
    <w:name w:val="Strong"/>
    <w:qFormat/>
    <w:rsid w:val="00452A5A"/>
    <w:rPr>
      <w:b/>
      <w:bCs/>
      <w:color w:val="000000" w:themeColor="text1"/>
      <w:sz w:val="20"/>
    </w:rPr>
  </w:style>
  <w:style w:type="paragraph" w:styleId="Title">
    <w:name w:val="Title"/>
    <w:basedOn w:val="Normal"/>
    <w:next w:val="Normal"/>
    <w:link w:val="TitleChar"/>
    <w:qFormat/>
    <w:rsid w:val="006432E2"/>
    <w:pPr>
      <w:spacing w:line="192" w:lineRule="auto"/>
      <w:contextualSpacing/>
      <w:jc w:val="right"/>
    </w:pPr>
    <w:rPr>
      <w:rFonts w:ascii="Arial Narrow" w:eastAsia="Times New Roman" w:hAnsi="Arial Narrow"/>
      <w:b/>
      <w:caps/>
      <w:spacing w:val="-10"/>
      <w:kern w:val="28"/>
      <w:sz w:val="48"/>
      <w:szCs w:val="56"/>
    </w:rPr>
  </w:style>
  <w:style w:type="character" w:customStyle="1" w:styleId="TitleChar">
    <w:name w:val="Title Char"/>
    <w:link w:val="Title"/>
    <w:rsid w:val="006432E2"/>
    <w:rPr>
      <w:rFonts w:ascii="Arial Narrow" w:eastAsia="Times New Roman" w:hAnsi="Arial Narrow"/>
      <w:b/>
      <w:caps/>
      <w:spacing w:val="-10"/>
      <w:kern w:val="28"/>
      <w:sz w:val="48"/>
      <w:szCs w:val="56"/>
      <w:lang w:val="en-GB"/>
    </w:rPr>
  </w:style>
  <w:style w:type="paragraph" w:styleId="Subtitle">
    <w:name w:val="Subtitle"/>
    <w:basedOn w:val="Normal"/>
    <w:next w:val="Normal"/>
    <w:link w:val="SubtitleChar"/>
    <w:uiPriority w:val="11"/>
    <w:qFormat/>
    <w:rsid w:val="006432E2"/>
    <w:pPr>
      <w:numPr>
        <w:ilvl w:val="1"/>
      </w:numPr>
      <w:spacing w:line="216" w:lineRule="auto"/>
      <w:jc w:val="right"/>
    </w:pPr>
    <w:rPr>
      <w:rFonts w:ascii="Arial Narrow Bold" w:eastAsia="Times New Roman" w:hAnsi="Arial Narrow Bold"/>
      <w:b/>
      <w:caps/>
      <w:spacing w:val="15"/>
      <w:sz w:val="32"/>
    </w:rPr>
  </w:style>
  <w:style w:type="character" w:customStyle="1" w:styleId="SubtitleChar">
    <w:name w:val="Subtitle Char"/>
    <w:link w:val="Subtitle"/>
    <w:uiPriority w:val="11"/>
    <w:rsid w:val="006432E2"/>
    <w:rPr>
      <w:rFonts w:ascii="Arial Narrow Bold" w:eastAsia="Times New Roman" w:hAnsi="Arial Narrow Bold"/>
      <w:b/>
      <w:caps/>
      <w:spacing w:val="15"/>
      <w:sz w:val="32"/>
      <w:szCs w:val="22"/>
      <w:lang w:val="en-GB"/>
    </w:rPr>
  </w:style>
  <w:style w:type="paragraph" w:customStyle="1" w:styleId="Brief">
    <w:name w:val="Brief"/>
    <w:basedOn w:val="Normal"/>
    <w:link w:val="BriefChar"/>
    <w:qFormat/>
    <w:rsid w:val="00F545CD"/>
    <w:pPr>
      <w:jc w:val="right"/>
    </w:pPr>
    <w:rPr>
      <w:sz w:val="28"/>
    </w:rPr>
  </w:style>
  <w:style w:type="character" w:customStyle="1" w:styleId="Heading1Char">
    <w:name w:val="Heading 1 Char"/>
    <w:link w:val="Heading1"/>
    <w:uiPriority w:val="9"/>
    <w:rsid w:val="006B10FA"/>
    <w:rPr>
      <w:rFonts w:ascii="Arial Narrow Bold" w:eastAsia="Times New Roman" w:hAnsi="Arial Narrow Bold"/>
      <w:b/>
      <w:caps/>
      <w:sz w:val="36"/>
      <w:szCs w:val="32"/>
      <w:lang w:val="en-GB"/>
    </w:rPr>
  </w:style>
  <w:style w:type="character" w:customStyle="1" w:styleId="BriefChar">
    <w:name w:val="Brief Char"/>
    <w:link w:val="Brief"/>
    <w:rsid w:val="00F545CD"/>
    <w:rPr>
      <w:color w:val="4A4E52"/>
      <w:sz w:val="28"/>
    </w:rPr>
  </w:style>
  <w:style w:type="character" w:customStyle="1" w:styleId="Heading2Char">
    <w:name w:val="Heading 2 Char"/>
    <w:link w:val="Heading2"/>
    <w:uiPriority w:val="9"/>
    <w:rsid w:val="0052440E"/>
    <w:rPr>
      <w:rFonts w:ascii="Arial Narrow Bold" w:eastAsia="Times New Roman" w:hAnsi="Arial Narrow Bold"/>
      <w:b/>
      <w:caps/>
      <w:sz w:val="30"/>
      <w:szCs w:val="26"/>
      <w:lang w:val="en-GB"/>
    </w:rPr>
  </w:style>
  <w:style w:type="character" w:customStyle="1" w:styleId="Heading3Char">
    <w:name w:val="Heading 3 Char"/>
    <w:link w:val="Heading3"/>
    <w:uiPriority w:val="9"/>
    <w:rsid w:val="006B10FA"/>
    <w:rPr>
      <w:rFonts w:ascii="Arial" w:eastAsia="Times New Roman" w:hAnsi="Arial"/>
      <w:b/>
      <w:sz w:val="26"/>
      <w:szCs w:val="24"/>
      <w:lang w:val="en-GB"/>
    </w:rPr>
  </w:style>
  <w:style w:type="paragraph" w:styleId="ListBullet">
    <w:name w:val="List Bullet"/>
    <w:basedOn w:val="Normal"/>
    <w:uiPriority w:val="99"/>
    <w:unhideWhenUsed/>
    <w:qFormat/>
    <w:rsid w:val="003A3287"/>
    <w:pPr>
      <w:numPr>
        <w:numId w:val="1"/>
      </w:numPr>
      <w:ind w:left="432" w:hanging="288"/>
      <w:contextualSpacing/>
    </w:pPr>
  </w:style>
  <w:style w:type="paragraph" w:styleId="ListBullet2">
    <w:name w:val="List Bullet 2"/>
    <w:basedOn w:val="Normal"/>
    <w:uiPriority w:val="99"/>
    <w:unhideWhenUsed/>
    <w:qFormat/>
    <w:rsid w:val="006B3E80"/>
    <w:pPr>
      <w:numPr>
        <w:numId w:val="2"/>
      </w:numPr>
      <w:contextualSpacing/>
    </w:pPr>
  </w:style>
  <w:style w:type="table" w:customStyle="1" w:styleId="GridTable5Dark-Accent31">
    <w:name w:val="Grid Table 5 Dark - Accent 31"/>
    <w:basedOn w:val="TableNormal"/>
    <w:uiPriority w:val="50"/>
    <w:rsid w:val="00D1607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Endava">
    <w:name w:val="Endava"/>
    <w:basedOn w:val="TableNormal"/>
    <w:uiPriority w:val="99"/>
    <w:rsid w:val="001C3A6B"/>
    <w:tblPr>
      <w:tblInd w:w="0" w:type="dxa"/>
      <w:tblCellMar>
        <w:top w:w="0" w:type="dxa"/>
        <w:left w:w="108" w:type="dxa"/>
        <w:bottom w:w="0" w:type="dxa"/>
        <w:right w:w="108" w:type="dxa"/>
      </w:tblCellMar>
    </w:tblPr>
  </w:style>
  <w:style w:type="table" w:customStyle="1" w:styleId="ListTable1Light1">
    <w:name w:val="List Table 1 Light1"/>
    <w:basedOn w:val="TableNormal"/>
    <w:uiPriority w:val="46"/>
    <w:rsid w:val="009A609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customStyle="1" w:styleId="Tableheader">
    <w:name w:val="Table header"/>
    <w:basedOn w:val="Normal"/>
    <w:link w:val="TableheaderChar"/>
    <w:qFormat/>
    <w:rsid w:val="00AF0C0F"/>
    <w:pPr>
      <w:spacing w:line="240" w:lineRule="auto"/>
    </w:pPr>
    <w:rPr>
      <w:b/>
      <w:bCs/>
      <w:color w:val="FFFFFF"/>
    </w:rPr>
  </w:style>
  <w:style w:type="paragraph" w:customStyle="1" w:styleId="Tablename">
    <w:name w:val="Table name"/>
    <w:basedOn w:val="Normal"/>
    <w:link w:val="TablenameChar"/>
    <w:qFormat/>
    <w:rsid w:val="00AF0C0F"/>
    <w:rPr>
      <w:sz w:val="30"/>
      <w:szCs w:val="30"/>
    </w:rPr>
  </w:style>
  <w:style w:type="character" w:customStyle="1" w:styleId="TableheaderChar">
    <w:name w:val="Table header Char"/>
    <w:link w:val="Tableheader"/>
    <w:rsid w:val="00AF0C0F"/>
    <w:rPr>
      <w:rFonts w:ascii="Calibri" w:hAnsi="Calibri"/>
      <w:b/>
      <w:bCs/>
      <w:color w:val="FFFFFF"/>
      <w:sz w:val="24"/>
    </w:rPr>
  </w:style>
  <w:style w:type="paragraph" w:styleId="IntenseQuote">
    <w:name w:val="Intense Quote"/>
    <w:basedOn w:val="Normal"/>
    <w:next w:val="Normal"/>
    <w:link w:val="IntenseQuoteChar"/>
    <w:uiPriority w:val="30"/>
    <w:qFormat/>
    <w:rsid w:val="00604F3A"/>
    <w:pPr>
      <w:pBdr>
        <w:top w:val="single" w:sz="4" w:space="10" w:color="DE5C2B"/>
        <w:bottom w:val="single" w:sz="4" w:space="10" w:color="DE5C2B"/>
      </w:pBdr>
      <w:spacing w:before="360" w:after="360"/>
      <w:ind w:left="864" w:right="864"/>
      <w:jc w:val="center"/>
    </w:pPr>
    <w:rPr>
      <w:b/>
      <w:iCs/>
      <w:sz w:val="44"/>
    </w:rPr>
  </w:style>
  <w:style w:type="character" w:customStyle="1" w:styleId="TablenameChar">
    <w:name w:val="Table name Char"/>
    <w:link w:val="Tablename"/>
    <w:rsid w:val="00AF0C0F"/>
    <w:rPr>
      <w:color w:val="4A4E52"/>
      <w:sz w:val="30"/>
      <w:szCs w:val="30"/>
    </w:rPr>
  </w:style>
  <w:style w:type="character" w:customStyle="1" w:styleId="IntenseQuoteChar">
    <w:name w:val="Intense Quote Char"/>
    <w:link w:val="IntenseQuote"/>
    <w:uiPriority w:val="30"/>
    <w:rsid w:val="00604F3A"/>
    <w:rPr>
      <w:b/>
      <w:iCs/>
      <w:color w:val="4A4E52"/>
      <w:sz w:val="44"/>
    </w:rPr>
  </w:style>
  <w:style w:type="paragraph" w:styleId="Quote">
    <w:name w:val="Quote"/>
    <w:basedOn w:val="Normal"/>
    <w:next w:val="Normal"/>
    <w:link w:val="QuoteChar"/>
    <w:uiPriority w:val="29"/>
    <w:qFormat/>
    <w:rsid w:val="00552351"/>
    <w:pPr>
      <w:spacing w:before="200"/>
      <w:ind w:left="864" w:right="864"/>
      <w:jc w:val="center"/>
    </w:pPr>
    <w:rPr>
      <w:b/>
      <w:iCs/>
      <w:sz w:val="32"/>
    </w:rPr>
  </w:style>
  <w:style w:type="character" w:customStyle="1" w:styleId="QuoteChar">
    <w:name w:val="Quote Char"/>
    <w:link w:val="Quote"/>
    <w:uiPriority w:val="29"/>
    <w:rsid w:val="00552351"/>
    <w:rPr>
      <w:rFonts w:ascii="Arial Narrow" w:hAnsi="Arial Narrow"/>
      <w:b/>
      <w:iCs/>
      <w:sz w:val="32"/>
      <w:szCs w:val="22"/>
      <w:lang w:val="en-GB"/>
    </w:rPr>
  </w:style>
  <w:style w:type="character" w:styleId="PlaceholderText">
    <w:name w:val="Placeholder Text"/>
    <w:uiPriority w:val="99"/>
    <w:semiHidden/>
    <w:rsid w:val="004E6E50"/>
    <w:rPr>
      <w:color w:val="808080"/>
    </w:rPr>
  </w:style>
  <w:style w:type="paragraph" w:customStyle="1" w:styleId="Summarytext">
    <w:name w:val="Summary text"/>
    <w:basedOn w:val="Normal"/>
    <w:next w:val="Normal"/>
    <w:link w:val="SummarytextChar"/>
    <w:qFormat/>
    <w:rsid w:val="00452A5A"/>
    <w:pPr>
      <w:spacing w:line="240" w:lineRule="auto"/>
      <w:jc w:val="both"/>
    </w:pPr>
    <w:rPr>
      <w:rFonts w:eastAsia="Times New Roman"/>
      <w:noProof/>
      <w:color w:val="DE411B"/>
      <w:sz w:val="28"/>
      <w:szCs w:val="28"/>
      <w:lang w:val="en-US"/>
    </w:rPr>
  </w:style>
  <w:style w:type="character" w:customStyle="1" w:styleId="SummarytextChar">
    <w:name w:val="Summary text Char"/>
    <w:link w:val="Summarytext"/>
    <w:rsid w:val="00452A5A"/>
    <w:rPr>
      <w:rFonts w:ascii="Arial Narrow" w:eastAsia="Times New Roman" w:hAnsi="Arial Narrow"/>
      <w:noProof/>
      <w:color w:val="DE411B"/>
      <w:sz w:val="28"/>
      <w:szCs w:val="28"/>
    </w:rPr>
  </w:style>
  <w:style w:type="paragraph" w:styleId="ListParagraph">
    <w:name w:val="List Paragraph"/>
    <w:basedOn w:val="Normal"/>
    <w:uiPriority w:val="34"/>
    <w:qFormat/>
    <w:rsid w:val="009837C7"/>
    <w:pPr>
      <w:ind w:left="720"/>
      <w:contextualSpacing/>
    </w:pPr>
  </w:style>
  <w:style w:type="paragraph" w:customStyle="1" w:styleId="ChapterSubtitle">
    <w:name w:val="Chapter Subtitle"/>
    <w:basedOn w:val="Subtitle"/>
    <w:link w:val="ChapterSubtitleChar"/>
    <w:qFormat/>
    <w:rsid w:val="00FD7825"/>
    <w:pPr>
      <w:spacing w:line="240" w:lineRule="auto"/>
      <w:jc w:val="both"/>
    </w:pPr>
    <w:rPr>
      <w:iCs/>
      <w:noProof/>
      <w:color w:val="DE411B"/>
      <w:sz w:val="22"/>
      <w:szCs w:val="24"/>
      <w:lang w:val="en-US"/>
    </w:rPr>
  </w:style>
  <w:style w:type="character" w:customStyle="1" w:styleId="ChapterSubtitleChar">
    <w:name w:val="Chapter Subtitle Char"/>
    <w:link w:val="ChapterSubtitle"/>
    <w:rsid w:val="00FD7825"/>
    <w:rPr>
      <w:rFonts w:ascii="Arial Narrow Bold" w:eastAsia="Times New Roman" w:hAnsi="Arial Narrow Bold"/>
      <w:b/>
      <w:iCs/>
      <w:caps/>
      <w:noProof/>
      <w:color w:val="DE411B"/>
      <w:spacing w:val="15"/>
      <w:sz w:val="22"/>
      <w:szCs w:val="24"/>
    </w:rPr>
  </w:style>
  <w:style w:type="table" w:customStyle="1" w:styleId="TableGrid1">
    <w:name w:val="Table Grid1"/>
    <w:basedOn w:val="TableNormal"/>
    <w:next w:val="TableGrid"/>
    <w:uiPriority w:val="39"/>
    <w:rsid w:val="00FC5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10">
    <w:name w:val="Grid Table 5 Dark - Accent 31"/>
    <w:basedOn w:val="TableNormal"/>
    <w:uiPriority w:val="50"/>
    <w:rsid w:val="00E4409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ListTable1Light10">
    <w:name w:val="List Table 1 Light1"/>
    <w:basedOn w:val="TableNormal"/>
    <w:uiPriority w:val="46"/>
    <w:rsid w:val="00E4409F"/>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styleId="BalloonText">
    <w:name w:val="Balloon Text"/>
    <w:basedOn w:val="Normal"/>
    <w:link w:val="BalloonTextChar"/>
    <w:uiPriority w:val="99"/>
    <w:semiHidden/>
    <w:unhideWhenUsed/>
    <w:rsid w:val="00552351"/>
    <w:pPr>
      <w:spacing w:line="240" w:lineRule="auto"/>
    </w:pPr>
    <w:rPr>
      <w:rFonts w:cs="Tahoma"/>
      <w:sz w:val="16"/>
      <w:szCs w:val="16"/>
    </w:rPr>
  </w:style>
  <w:style w:type="character" w:customStyle="1" w:styleId="BalloonTextChar">
    <w:name w:val="Balloon Text Char"/>
    <w:link w:val="BalloonText"/>
    <w:uiPriority w:val="99"/>
    <w:semiHidden/>
    <w:rsid w:val="00552351"/>
    <w:rPr>
      <w:rFonts w:ascii="Arial Narrow" w:hAnsi="Arial Narrow" w:cs="Tahoma"/>
      <w:sz w:val="16"/>
      <w:szCs w:val="16"/>
      <w:lang w:val="en-GB"/>
    </w:rPr>
  </w:style>
  <w:style w:type="character" w:styleId="CommentReference">
    <w:name w:val="annotation reference"/>
    <w:uiPriority w:val="99"/>
    <w:semiHidden/>
    <w:unhideWhenUsed/>
    <w:rsid w:val="00CC7DE8"/>
    <w:rPr>
      <w:sz w:val="16"/>
      <w:szCs w:val="16"/>
    </w:rPr>
  </w:style>
  <w:style w:type="paragraph" w:styleId="CommentText">
    <w:name w:val="annotation text"/>
    <w:basedOn w:val="Normal"/>
    <w:link w:val="CommentTextChar"/>
    <w:uiPriority w:val="99"/>
    <w:semiHidden/>
    <w:unhideWhenUsed/>
    <w:rsid w:val="00CC7DE8"/>
    <w:rPr>
      <w:sz w:val="20"/>
      <w:szCs w:val="20"/>
    </w:rPr>
  </w:style>
  <w:style w:type="character" w:customStyle="1" w:styleId="CommentTextChar">
    <w:name w:val="Comment Text Char"/>
    <w:link w:val="CommentText"/>
    <w:uiPriority w:val="99"/>
    <w:semiHidden/>
    <w:rsid w:val="00CC7DE8"/>
    <w:rPr>
      <w:color w:val="4A4E52"/>
      <w:lang w:eastAsia="en-US"/>
    </w:rPr>
  </w:style>
  <w:style w:type="paragraph" w:styleId="CommentSubject">
    <w:name w:val="annotation subject"/>
    <w:basedOn w:val="CommentText"/>
    <w:next w:val="CommentText"/>
    <w:link w:val="CommentSubjectChar"/>
    <w:uiPriority w:val="99"/>
    <w:semiHidden/>
    <w:unhideWhenUsed/>
    <w:rsid w:val="00CC7DE8"/>
    <w:rPr>
      <w:b/>
      <w:bCs/>
    </w:rPr>
  </w:style>
  <w:style w:type="character" w:customStyle="1" w:styleId="CommentSubjectChar">
    <w:name w:val="Comment Subject Char"/>
    <w:link w:val="CommentSubject"/>
    <w:uiPriority w:val="99"/>
    <w:semiHidden/>
    <w:rsid w:val="00CC7DE8"/>
    <w:rPr>
      <w:b/>
      <w:bCs/>
      <w:color w:val="4A4E52"/>
      <w:lang w:eastAsia="en-US"/>
    </w:rPr>
  </w:style>
  <w:style w:type="paragraph" w:styleId="Revision">
    <w:name w:val="Revision"/>
    <w:hidden/>
    <w:uiPriority w:val="99"/>
    <w:semiHidden/>
    <w:rsid w:val="00CC7DE8"/>
    <w:rPr>
      <w:color w:val="4A4E52"/>
      <w:sz w:val="22"/>
      <w:szCs w:val="22"/>
      <w:lang w:val="en-GB"/>
    </w:rPr>
  </w:style>
  <w:style w:type="character" w:customStyle="1" w:styleId="Heading4Char">
    <w:name w:val="Heading 4 Char"/>
    <w:basedOn w:val="DefaultParagraphFont"/>
    <w:link w:val="Heading4"/>
    <w:uiPriority w:val="9"/>
    <w:rsid w:val="00452A5A"/>
    <w:rPr>
      <w:rFonts w:ascii="Arial Narrow" w:eastAsiaTheme="majorEastAsia" w:hAnsi="Arial Narrow" w:cstheme="majorBidi"/>
      <w:b/>
      <w:iCs/>
      <w:sz w:val="22"/>
      <w:szCs w:val="22"/>
      <w:lang w:val="en-GB"/>
    </w:rPr>
  </w:style>
  <w:style w:type="character" w:customStyle="1" w:styleId="Heading5Char">
    <w:name w:val="Heading 5 Char"/>
    <w:basedOn w:val="DefaultParagraphFont"/>
    <w:link w:val="Heading5"/>
    <w:uiPriority w:val="9"/>
    <w:semiHidden/>
    <w:rsid w:val="00452A5A"/>
    <w:rPr>
      <w:rFonts w:ascii="Arial Narrow" w:eastAsiaTheme="majorEastAsia" w:hAnsi="Arial Narrow" w:cstheme="majorBidi"/>
      <w:b/>
      <w:sz w:val="22"/>
      <w:szCs w:val="22"/>
      <w:lang w:val="en-GB"/>
    </w:rPr>
  </w:style>
  <w:style w:type="character" w:customStyle="1" w:styleId="Heading6Char">
    <w:name w:val="Heading 6 Char"/>
    <w:basedOn w:val="DefaultParagraphFont"/>
    <w:link w:val="Heading6"/>
    <w:uiPriority w:val="9"/>
    <w:semiHidden/>
    <w:rsid w:val="00706D86"/>
    <w:rPr>
      <w:rFonts w:asciiTheme="minorHAnsi" w:eastAsiaTheme="majorEastAsia" w:hAnsiTheme="minorHAnsi" w:cstheme="majorBidi"/>
      <w:b/>
      <w:color w:val="4A4E52"/>
      <w:sz w:val="22"/>
      <w:szCs w:val="22"/>
      <w:lang w:val="en-GB"/>
    </w:rPr>
  </w:style>
  <w:style w:type="character" w:customStyle="1" w:styleId="Heading7Char">
    <w:name w:val="Heading 7 Char"/>
    <w:basedOn w:val="DefaultParagraphFont"/>
    <w:link w:val="Heading7"/>
    <w:uiPriority w:val="9"/>
    <w:semiHidden/>
    <w:rsid w:val="00452A5A"/>
    <w:rPr>
      <w:rFonts w:ascii="Arial Narrow" w:eastAsiaTheme="majorEastAsia" w:hAnsi="Arial Narrow" w:cstheme="majorBidi"/>
      <w:iCs/>
      <w:color w:val="DE411B"/>
      <w:sz w:val="22"/>
      <w:szCs w:val="22"/>
      <w:lang w:val="en-GB"/>
    </w:rPr>
  </w:style>
  <w:style w:type="character" w:customStyle="1" w:styleId="Heading8Char">
    <w:name w:val="Heading 8 Char"/>
    <w:basedOn w:val="DefaultParagraphFont"/>
    <w:link w:val="Heading8"/>
    <w:uiPriority w:val="9"/>
    <w:semiHidden/>
    <w:rsid w:val="00452A5A"/>
    <w:rPr>
      <w:rFonts w:ascii="Arial Narrow" w:eastAsiaTheme="majorEastAsia" w:hAnsi="Arial Narrow" w:cstheme="majorBidi"/>
      <w:sz w:val="21"/>
      <w:szCs w:val="21"/>
      <w:lang w:val="en-GB"/>
    </w:rPr>
  </w:style>
  <w:style w:type="character" w:customStyle="1" w:styleId="Heading9Char">
    <w:name w:val="Heading 9 Char"/>
    <w:basedOn w:val="DefaultParagraphFont"/>
    <w:link w:val="Heading9"/>
    <w:uiPriority w:val="9"/>
    <w:semiHidden/>
    <w:rsid w:val="00452A5A"/>
    <w:rPr>
      <w:rFonts w:ascii="Arial Narrow" w:eastAsiaTheme="majorEastAsia" w:hAnsi="Arial Narrow" w:cstheme="majorBidi"/>
      <w:i/>
      <w:iCs/>
      <w:sz w:val="21"/>
      <w:szCs w:val="21"/>
      <w:lang w:val="en-GB"/>
    </w:rPr>
  </w:style>
  <w:style w:type="paragraph" w:styleId="Caption">
    <w:name w:val="caption"/>
    <w:basedOn w:val="Normal"/>
    <w:next w:val="Normal"/>
    <w:uiPriority w:val="35"/>
    <w:semiHidden/>
    <w:unhideWhenUsed/>
    <w:qFormat/>
    <w:rsid w:val="00706D86"/>
    <w:pPr>
      <w:spacing w:after="200" w:line="240" w:lineRule="auto"/>
    </w:pPr>
    <w:rPr>
      <w:i/>
      <w:iCs/>
      <w:sz w:val="18"/>
      <w:szCs w:val="18"/>
    </w:rPr>
  </w:style>
  <w:style w:type="paragraph" w:styleId="ListBullet3">
    <w:name w:val="List Bullet 3"/>
    <w:basedOn w:val="Normal"/>
    <w:uiPriority w:val="99"/>
    <w:unhideWhenUsed/>
    <w:rsid w:val="00B67006"/>
    <w:pPr>
      <w:numPr>
        <w:numId w:val="3"/>
      </w:numPr>
      <w:contextualSpacing/>
    </w:pPr>
  </w:style>
  <w:style w:type="paragraph" w:styleId="TOCHeading">
    <w:name w:val="TOC Heading"/>
    <w:basedOn w:val="Heading1"/>
    <w:next w:val="Normal"/>
    <w:uiPriority w:val="39"/>
    <w:unhideWhenUsed/>
    <w:qFormat/>
    <w:rsid w:val="0046585D"/>
    <w:pPr>
      <w:spacing w:after="480"/>
      <w:outlineLvl w:val="9"/>
    </w:pPr>
    <w:rPr>
      <w:rFonts w:eastAsiaTheme="majorEastAsia" w:cstheme="majorBidi"/>
      <w:color w:val="000000" w:themeColor="text1"/>
      <w:lang w:val="en-US"/>
    </w:rPr>
  </w:style>
  <w:style w:type="paragraph" w:styleId="TOC1">
    <w:name w:val="toc 1"/>
    <w:basedOn w:val="Normal"/>
    <w:next w:val="Normal"/>
    <w:autoRedefine/>
    <w:uiPriority w:val="39"/>
    <w:unhideWhenUsed/>
    <w:rsid w:val="0046585D"/>
    <w:pPr>
      <w:tabs>
        <w:tab w:val="right" w:leader="dot" w:pos="9016"/>
      </w:tabs>
      <w:spacing w:after="100"/>
    </w:pPr>
    <w:rPr>
      <w:rFonts w:ascii="Arial Narrow Bold" w:hAnsi="Arial Narrow Bold"/>
      <w:b/>
      <w:caps/>
      <w:noProof/>
      <w:sz w:val="36"/>
    </w:rPr>
  </w:style>
  <w:style w:type="paragraph" w:styleId="TOC2">
    <w:name w:val="toc 2"/>
    <w:basedOn w:val="Normal"/>
    <w:next w:val="Normal"/>
    <w:autoRedefine/>
    <w:uiPriority w:val="39"/>
    <w:unhideWhenUsed/>
    <w:rsid w:val="00552351"/>
    <w:pPr>
      <w:spacing w:after="100"/>
      <w:ind w:left="220"/>
    </w:pPr>
    <w:rPr>
      <w:b/>
    </w:rPr>
  </w:style>
  <w:style w:type="character" w:styleId="Hyperlink">
    <w:name w:val="Hyperlink"/>
    <w:basedOn w:val="DefaultParagraphFont"/>
    <w:uiPriority w:val="99"/>
    <w:unhideWhenUsed/>
    <w:rsid w:val="00470FA0"/>
    <w:rPr>
      <w:rFonts w:ascii="Arial Narrow" w:hAnsi="Arial Narrow"/>
      <w:color w:val="DE411B"/>
      <w:u w:val="single"/>
    </w:rPr>
  </w:style>
  <w:style w:type="paragraph" w:styleId="BlockText">
    <w:name w:val="Block Text"/>
    <w:basedOn w:val="Normal"/>
    <w:uiPriority w:val="99"/>
    <w:semiHidden/>
    <w:unhideWhenUsed/>
    <w:rsid w:val="00B90CB4"/>
    <w:pPr>
      <w:pBdr>
        <w:top w:val="single" w:sz="2" w:space="10" w:color="DE411B" w:themeColor="accent1" w:shadow="1" w:frame="1"/>
        <w:left w:val="single" w:sz="2" w:space="10" w:color="DE411B" w:themeColor="accent1" w:shadow="1" w:frame="1"/>
        <w:bottom w:val="single" w:sz="2" w:space="10" w:color="DE411B" w:themeColor="accent1" w:shadow="1" w:frame="1"/>
        <w:right w:val="single" w:sz="2" w:space="10" w:color="DE411B" w:themeColor="accent1" w:shadow="1" w:frame="1"/>
      </w:pBdr>
      <w:ind w:left="1152" w:right="1152"/>
    </w:pPr>
    <w:rPr>
      <w:rFonts w:asciiTheme="minorHAnsi" w:eastAsiaTheme="minorEastAsia" w:hAnsiTheme="minorHAnsi" w:cstheme="minorBidi"/>
      <w:i/>
      <w:iCs/>
    </w:rPr>
  </w:style>
  <w:style w:type="paragraph" w:styleId="ListNumber">
    <w:name w:val="List Number"/>
    <w:basedOn w:val="Normal"/>
    <w:uiPriority w:val="99"/>
    <w:unhideWhenUsed/>
    <w:qFormat/>
    <w:rsid w:val="00470FA0"/>
    <w:pPr>
      <w:numPr>
        <w:numId w:val="6"/>
      </w:numPr>
      <w:contextualSpacing/>
    </w:pPr>
  </w:style>
  <w:style w:type="character" w:styleId="Emphasis">
    <w:name w:val="Emphasis"/>
    <w:basedOn w:val="DefaultParagraphFont"/>
    <w:uiPriority w:val="20"/>
    <w:qFormat/>
    <w:rsid w:val="00301E3D"/>
    <w:rPr>
      <w:rFonts w:ascii="Arial" w:hAnsi="Arial"/>
      <w:b/>
      <w:i w:val="0"/>
      <w:iCs/>
      <w:sz w:val="22"/>
    </w:rPr>
  </w:style>
  <w:style w:type="paragraph" w:styleId="List">
    <w:name w:val="List"/>
    <w:basedOn w:val="Normal"/>
    <w:uiPriority w:val="99"/>
    <w:unhideWhenUsed/>
    <w:rsid w:val="0023350A"/>
    <w:pPr>
      <w:ind w:left="360" w:hanging="360"/>
      <w:contextualSpacing/>
    </w:pPr>
  </w:style>
  <w:style w:type="paragraph" w:styleId="ListNumber2">
    <w:name w:val="List Number 2"/>
    <w:basedOn w:val="Normal"/>
    <w:uiPriority w:val="99"/>
    <w:unhideWhenUsed/>
    <w:rsid w:val="0023350A"/>
    <w:pPr>
      <w:numPr>
        <w:numId w:val="7"/>
      </w:numPr>
      <w:contextualSpacing/>
    </w:pPr>
  </w:style>
  <w:style w:type="paragraph" w:styleId="TOC3">
    <w:name w:val="toc 3"/>
    <w:basedOn w:val="Normal"/>
    <w:next w:val="Normal"/>
    <w:autoRedefine/>
    <w:uiPriority w:val="39"/>
    <w:unhideWhenUsed/>
    <w:rsid w:val="00552351"/>
    <w:pPr>
      <w:spacing w:after="100"/>
      <w:ind w:left="446"/>
    </w:pPr>
  </w:style>
  <w:style w:type="paragraph" w:styleId="TOC4">
    <w:name w:val="toc 4"/>
    <w:basedOn w:val="Normal"/>
    <w:next w:val="Normal"/>
    <w:autoRedefine/>
    <w:uiPriority w:val="39"/>
    <w:unhideWhenUsed/>
    <w:rsid w:val="00EC18FB"/>
    <w:pPr>
      <w:spacing w:after="100"/>
      <w:ind w:left="660"/>
    </w:pPr>
  </w:style>
  <w:style w:type="paragraph" w:customStyle="1" w:styleId="Heading1Numbering">
    <w:name w:val="Heading 1 Numbering"/>
    <w:basedOn w:val="Heading2"/>
    <w:link w:val="Heading1NumberingChar"/>
    <w:rsid w:val="009647AB"/>
    <w:pPr>
      <w:numPr>
        <w:numId w:val="15"/>
      </w:numPr>
    </w:pPr>
    <w:rPr>
      <w:sz w:val="40"/>
    </w:rPr>
  </w:style>
  <w:style w:type="paragraph" w:customStyle="1" w:styleId="Heading2Numbering">
    <w:name w:val="Heading 2 Numbering"/>
    <w:basedOn w:val="Heading3"/>
    <w:link w:val="Heading2NumberingChar"/>
    <w:qFormat/>
    <w:rsid w:val="00E91686"/>
    <w:pPr>
      <w:numPr>
        <w:numId w:val="35"/>
      </w:numPr>
    </w:pPr>
    <w:rPr>
      <w:rFonts w:ascii="Arial Narrow Bold" w:hAnsi="Arial Narrow Bold"/>
      <w:caps/>
    </w:rPr>
  </w:style>
  <w:style w:type="character" w:customStyle="1" w:styleId="Heading1NumberingChar">
    <w:name w:val="Heading 1 Numbering Char"/>
    <w:basedOn w:val="Heading2Char"/>
    <w:link w:val="Heading1Numbering"/>
    <w:rsid w:val="009647AB"/>
    <w:rPr>
      <w:rFonts w:ascii="Arial Narrow Bold" w:eastAsia="Times New Roman" w:hAnsi="Arial Narrow Bold"/>
      <w:b/>
      <w:caps/>
      <w:sz w:val="40"/>
      <w:szCs w:val="26"/>
      <w:lang w:val="en-GB"/>
    </w:rPr>
  </w:style>
  <w:style w:type="character" w:customStyle="1" w:styleId="Heading2NumberingChar">
    <w:name w:val="Heading 2 Numbering Char"/>
    <w:basedOn w:val="Heading3Char"/>
    <w:link w:val="Heading2Numbering"/>
    <w:rsid w:val="00E91686"/>
    <w:rPr>
      <w:rFonts w:ascii="Arial Narrow Bold" w:eastAsia="Times New Roman" w:hAnsi="Arial Narrow Bold" w:cs="Times New Roman"/>
      <w:b/>
      <w:caps/>
      <w:color w:val="4A4E52"/>
      <w:sz w:val="30"/>
      <w:szCs w:val="24"/>
      <w:lang w:val="en-GB"/>
    </w:rPr>
  </w:style>
  <w:style w:type="character" w:styleId="BookTitle">
    <w:name w:val="Book Title"/>
    <w:basedOn w:val="DefaultParagraphFont"/>
    <w:uiPriority w:val="33"/>
    <w:qFormat/>
    <w:rsid w:val="00552351"/>
    <w:rPr>
      <w:rFonts w:ascii="Arial Narrow" w:hAnsi="Arial Narrow"/>
      <w:b/>
      <w:bCs/>
      <w:i/>
      <w:iCs/>
      <w:spacing w:val="5"/>
    </w:rPr>
  </w:style>
  <w:style w:type="paragraph" w:styleId="BodyText">
    <w:name w:val="Body Text"/>
    <w:basedOn w:val="Normal"/>
    <w:link w:val="BodyTextChar"/>
    <w:uiPriority w:val="99"/>
    <w:semiHidden/>
    <w:unhideWhenUsed/>
    <w:rsid w:val="00552351"/>
    <w:pPr>
      <w:spacing w:after="120"/>
    </w:pPr>
  </w:style>
  <w:style w:type="character" w:customStyle="1" w:styleId="BodyTextChar">
    <w:name w:val="Body Text Char"/>
    <w:basedOn w:val="DefaultParagraphFont"/>
    <w:link w:val="BodyText"/>
    <w:uiPriority w:val="99"/>
    <w:semiHidden/>
    <w:rsid w:val="00552351"/>
    <w:rPr>
      <w:rFonts w:ascii="Arial Narrow" w:hAnsi="Arial Narrow"/>
      <w:sz w:val="22"/>
      <w:szCs w:val="22"/>
      <w:lang w:val="en-GB"/>
    </w:rPr>
  </w:style>
  <w:style w:type="character" w:styleId="FollowedHyperlink">
    <w:name w:val="FollowedHyperlink"/>
    <w:basedOn w:val="DefaultParagraphFont"/>
    <w:uiPriority w:val="99"/>
    <w:semiHidden/>
    <w:unhideWhenUsed/>
    <w:rsid w:val="00552351"/>
    <w:rPr>
      <w:rFonts w:ascii="Arial Narrow" w:hAnsi="Arial Narrow"/>
      <w:color w:val="000000" w:themeColor="followedHyperlink"/>
      <w:u w:val="single"/>
    </w:rPr>
  </w:style>
  <w:style w:type="character" w:styleId="FootnoteReference">
    <w:name w:val="footnote reference"/>
    <w:basedOn w:val="DefaultParagraphFont"/>
    <w:uiPriority w:val="99"/>
    <w:semiHidden/>
    <w:unhideWhenUsed/>
    <w:rsid w:val="00470FA0"/>
    <w:rPr>
      <w:rFonts w:ascii="Arial Narrow" w:hAnsi="Arial Narrow"/>
      <w:vertAlign w:val="superscript"/>
    </w:rPr>
  </w:style>
  <w:style w:type="paragraph" w:styleId="FootnoteText">
    <w:name w:val="footnote text"/>
    <w:basedOn w:val="Normal"/>
    <w:link w:val="FootnoteTextChar"/>
    <w:uiPriority w:val="99"/>
    <w:semiHidden/>
    <w:unhideWhenUsed/>
    <w:rsid w:val="00470FA0"/>
    <w:pPr>
      <w:spacing w:line="240" w:lineRule="auto"/>
    </w:pPr>
    <w:rPr>
      <w:sz w:val="20"/>
      <w:szCs w:val="20"/>
    </w:rPr>
  </w:style>
  <w:style w:type="character" w:customStyle="1" w:styleId="FootnoteTextChar">
    <w:name w:val="Footnote Text Char"/>
    <w:basedOn w:val="DefaultParagraphFont"/>
    <w:link w:val="FootnoteText"/>
    <w:uiPriority w:val="99"/>
    <w:semiHidden/>
    <w:rsid w:val="00470FA0"/>
    <w:rPr>
      <w:rFonts w:ascii="Arial Narrow" w:hAnsi="Arial Narrow"/>
      <w:lang w:val="en-GB"/>
    </w:rPr>
  </w:style>
  <w:style w:type="character" w:styleId="HTMLAcronym">
    <w:name w:val="HTML Acronym"/>
    <w:basedOn w:val="DefaultParagraphFont"/>
    <w:uiPriority w:val="99"/>
    <w:semiHidden/>
    <w:unhideWhenUsed/>
    <w:rsid w:val="00470FA0"/>
    <w:rPr>
      <w:rFonts w:ascii="Arial Narrow" w:hAnsi="Arial Narrow"/>
    </w:rPr>
  </w:style>
  <w:style w:type="paragraph" w:styleId="Index1">
    <w:name w:val="index 1"/>
    <w:basedOn w:val="Normal"/>
    <w:next w:val="Normal"/>
    <w:autoRedefine/>
    <w:uiPriority w:val="99"/>
    <w:semiHidden/>
    <w:unhideWhenUsed/>
    <w:rsid w:val="00470FA0"/>
    <w:pPr>
      <w:spacing w:line="240" w:lineRule="auto"/>
      <w:ind w:left="220" w:hanging="220"/>
    </w:pPr>
  </w:style>
  <w:style w:type="paragraph" w:styleId="IndexHeading">
    <w:name w:val="index heading"/>
    <w:basedOn w:val="Normal"/>
    <w:next w:val="Index1"/>
    <w:uiPriority w:val="99"/>
    <w:semiHidden/>
    <w:unhideWhenUsed/>
    <w:rsid w:val="00470FA0"/>
    <w:rPr>
      <w:rFonts w:eastAsiaTheme="majorEastAsia" w:cstheme="majorBidi"/>
      <w:b/>
      <w:bCs/>
    </w:rPr>
  </w:style>
  <w:style w:type="character" w:styleId="LineNumber">
    <w:name w:val="line number"/>
    <w:basedOn w:val="DefaultParagraphFont"/>
    <w:uiPriority w:val="99"/>
    <w:semiHidden/>
    <w:unhideWhenUsed/>
    <w:rsid w:val="00470FA0"/>
    <w:rPr>
      <w:rFonts w:ascii="Arial Narrow" w:hAnsi="Arial Narrow"/>
    </w:rPr>
  </w:style>
  <w:style w:type="paragraph" w:styleId="TOAHeading">
    <w:name w:val="toa heading"/>
    <w:basedOn w:val="Normal"/>
    <w:next w:val="Normal"/>
    <w:uiPriority w:val="99"/>
    <w:semiHidden/>
    <w:unhideWhenUsed/>
    <w:rsid w:val="0046585D"/>
    <w:pPr>
      <w:spacing w:before="120"/>
    </w:pPr>
    <w:rPr>
      <w:rFonts w:ascii="Arial Narrow Bold" w:eastAsiaTheme="majorEastAsia" w:hAnsi="Arial Narrow Bold" w:cstheme="majorBidi"/>
      <w:b/>
      <w:bCs/>
      <w:caps/>
      <w:color w:val="DE411B"/>
      <w:szCs w:val="24"/>
    </w:rPr>
  </w:style>
  <w:style w:type="table" w:styleId="ListTable3">
    <w:name w:val="List Table 3"/>
    <w:basedOn w:val="TableNormal"/>
    <w:uiPriority w:val="48"/>
    <w:rsid w:val="001B469A"/>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
    <w:name w:val="Grid Table 5 Dark"/>
    <w:basedOn w:val="TableNormal"/>
    <w:uiPriority w:val="50"/>
    <w:rsid w:val="001B469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1B469A"/>
    <w:tblPr>
      <w:tblStyleRowBandSize w:val="1"/>
      <w:tblStyleColBandSize w:val="1"/>
      <w:tblInd w:w="0" w:type="dxa"/>
      <w:tblBorders>
        <w:top w:val="single" w:sz="4" w:space="0" w:color="777D83" w:themeColor="accent5" w:themeTint="99"/>
        <w:left w:val="single" w:sz="4" w:space="0" w:color="777D83" w:themeColor="accent5" w:themeTint="99"/>
        <w:bottom w:val="single" w:sz="4" w:space="0" w:color="777D83" w:themeColor="accent5" w:themeTint="99"/>
        <w:right w:val="single" w:sz="4" w:space="0" w:color="777D83" w:themeColor="accent5" w:themeTint="99"/>
        <w:insideH w:val="single" w:sz="4" w:space="0" w:color="777D83" w:themeColor="accent5" w:themeTint="99"/>
        <w:insideV w:val="single" w:sz="4" w:space="0" w:color="777D8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52729" w:themeColor="accent5"/>
          <w:left w:val="single" w:sz="4" w:space="0" w:color="252729" w:themeColor="accent5"/>
          <w:bottom w:val="single" w:sz="4" w:space="0" w:color="252729" w:themeColor="accent5"/>
          <w:right w:val="single" w:sz="4" w:space="0" w:color="252729" w:themeColor="accent5"/>
          <w:insideH w:val="nil"/>
          <w:insideV w:val="nil"/>
        </w:tcBorders>
        <w:shd w:val="clear" w:color="auto" w:fill="252729" w:themeFill="accent5"/>
      </w:tcPr>
    </w:tblStylePr>
    <w:tblStylePr w:type="lastRow">
      <w:rPr>
        <w:b/>
        <w:bCs/>
      </w:rPr>
      <w:tblPr/>
      <w:tcPr>
        <w:tcBorders>
          <w:top w:val="double" w:sz="4" w:space="0" w:color="252729" w:themeColor="accent5"/>
        </w:tcBorders>
      </w:tcPr>
    </w:tblStylePr>
    <w:tblStylePr w:type="firstCol">
      <w:rPr>
        <w:b/>
        <w:bCs/>
      </w:rPr>
    </w:tblStylePr>
    <w:tblStylePr w:type="lastCol">
      <w:rPr>
        <w:b/>
        <w:bCs/>
      </w:rPr>
    </w:tblStylePr>
    <w:tblStylePr w:type="band1Vert">
      <w:tblPr/>
      <w:tcPr>
        <w:shd w:val="clear" w:color="auto" w:fill="D1D3D6" w:themeFill="accent5" w:themeFillTint="33"/>
      </w:tcPr>
    </w:tblStylePr>
    <w:tblStylePr w:type="band1Horz">
      <w:tblPr/>
      <w:tcPr>
        <w:shd w:val="clear" w:color="auto" w:fill="D1D3D6" w:themeFill="accent5" w:themeFillTint="33"/>
      </w:tcPr>
    </w:tblStylePr>
  </w:style>
  <w:style w:type="table" w:styleId="GridTable4">
    <w:name w:val="Grid Table 4"/>
    <w:basedOn w:val="TableNormal"/>
    <w:uiPriority w:val="49"/>
    <w:rsid w:val="001B469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1B469A"/>
    <w:tblPr>
      <w:tblStyleRowBandSize w:val="1"/>
      <w:tblStyleColBandSize w:val="1"/>
      <w:tblInd w:w="0" w:type="dxa"/>
      <w:tblBorders>
        <w:top w:val="single" w:sz="4" w:space="0" w:color="F1AD9D" w:themeColor="accent3" w:themeTint="99"/>
        <w:left w:val="single" w:sz="4" w:space="0" w:color="F1AD9D" w:themeColor="accent3" w:themeTint="99"/>
        <w:bottom w:val="single" w:sz="4" w:space="0" w:color="F1AD9D" w:themeColor="accent3" w:themeTint="99"/>
        <w:right w:val="single" w:sz="4" w:space="0" w:color="F1AD9D" w:themeColor="accent3" w:themeTint="99"/>
        <w:insideH w:val="single" w:sz="4" w:space="0" w:color="F1AD9D" w:themeColor="accent3" w:themeTint="99"/>
        <w:insideV w:val="single" w:sz="4" w:space="0" w:color="F1AD9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3DE" w:themeFill="accent3" w:themeFillTint="33"/>
      </w:tcPr>
    </w:tblStylePr>
    <w:tblStylePr w:type="band1Horz">
      <w:tblPr/>
      <w:tcPr>
        <w:shd w:val="clear" w:color="auto" w:fill="FAE3DE" w:themeFill="accent3" w:themeFillTint="33"/>
      </w:tcPr>
    </w:tblStylePr>
    <w:tblStylePr w:type="neCell">
      <w:tblPr/>
      <w:tcPr>
        <w:tcBorders>
          <w:bottom w:val="single" w:sz="4" w:space="0" w:color="F1AD9D" w:themeColor="accent3" w:themeTint="99"/>
        </w:tcBorders>
      </w:tcPr>
    </w:tblStylePr>
    <w:tblStylePr w:type="nwCell">
      <w:tblPr/>
      <w:tcPr>
        <w:tcBorders>
          <w:bottom w:val="single" w:sz="4" w:space="0" w:color="F1AD9D" w:themeColor="accent3" w:themeTint="99"/>
        </w:tcBorders>
      </w:tcPr>
    </w:tblStylePr>
    <w:tblStylePr w:type="seCell">
      <w:tblPr/>
      <w:tcPr>
        <w:tcBorders>
          <w:top w:val="single" w:sz="4" w:space="0" w:color="F1AD9D" w:themeColor="accent3" w:themeTint="99"/>
        </w:tcBorders>
      </w:tcPr>
    </w:tblStylePr>
    <w:tblStylePr w:type="swCell">
      <w:tblPr/>
      <w:tcPr>
        <w:tcBorders>
          <w:top w:val="single" w:sz="4" w:space="0" w:color="F1AD9D" w:themeColor="accent3" w:themeTint="99"/>
        </w:tcBorders>
      </w:tcPr>
    </w:tblStylePr>
  </w:style>
  <w:style w:type="table" w:styleId="TableGrid4">
    <w:name w:val="Table Grid 4"/>
    <w:basedOn w:val="TableNormal"/>
    <w:uiPriority w:val="99"/>
    <w:semiHidden/>
    <w:unhideWhenUsed/>
    <w:rsid w:val="001B469A"/>
    <w:pPr>
      <w:spacing w:line="259"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1070">
      <w:bodyDiv w:val="1"/>
      <w:marLeft w:val="0"/>
      <w:marRight w:val="0"/>
      <w:marTop w:val="0"/>
      <w:marBottom w:val="0"/>
      <w:divBdr>
        <w:top w:val="none" w:sz="0" w:space="0" w:color="auto"/>
        <w:left w:val="none" w:sz="0" w:space="0" w:color="auto"/>
        <w:bottom w:val="none" w:sz="0" w:space="0" w:color="auto"/>
        <w:right w:val="none" w:sz="0" w:space="0" w:color="auto"/>
      </w:divBdr>
    </w:div>
    <w:div w:id="244387793">
      <w:bodyDiv w:val="1"/>
      <w:marLeft w:val="0"/>
      <w:marRight w:val="0"/>
      <w:marTop w:val="0"/>
      <w:marBottom w:val="0"/>
      <w:divBdr>
        <w:top w:val="none" w:sz="0" w:space="0" w:color="auto"/>
        <w:left w:val="none" w:sz="0" w:space="0" w:color="auto"/>
        <w:bottom w:val="none" w:sz="0" w:space="0" w:color="auto"/>
        <w:right w:val="none" w:sz="0" w:space="0" w:color="auto"/>
      </w:divBdr>
    </w:div>
    <w:div w:id="647321852">
      <w:bodyDiv w:val="1"/>
      <w:marLeft w:val="0"/>
      <w:marRight w:val="0"/>
      <w:marTop w:val="0"/>
      <w:marBottom w:val="0"/>
      <w:divBdr>
        <w:top w:val="none" w:sz="0" w:space="0" w:color="auto"/>
        <w:left w:val="none" w:sz="0" w:space="0" w:color="auto"/>
        <w:bottom w:val="none" w:sz="0" w:space="0" w:color="auto"/>
        <w:right w:val="none" w:sz="0" w:space="0" w:color="auto"/>
      </w:divBdr>
    </w:div>
    <w:div w:id="682829025">
      <w:bodyDiv w:val="1"/>
      <w:marLeft w:val="0"/>
      <w:marRight w:val="0"/>
      <w:marTop w:val="0"/>
      <w:marBottom w:val="0"/>
      <w:divBdr>
        <w:top w:val="none" w:sz="0" w:space="0" w:color="auto"/>
        <w:left w:val="none" w:sz="0" w:space="0" w:color="auto"/>
        <w:bottom w:val="none" w:sz="0" w:space="0" w:color="auto"/>
        <w:right w:val="none" w:sz="0" w:space="0" w:color="auto"/>
      </w:divBdr>
    </w:div>
    <w:div w:id="779880929">
      <w:bodyDiv w:val="1"/>
      <w:marLeft w:val="0"/>
      <w:marRight w:val="0"/>
      <w:marTop w:val="0"/>
      <w:marBottom w:val="0"/>
      <w:divBdr>
        <w:top w:val="none" w:sz="0" w:space="0" w:color="auto"/>
        <w:left w:val="none" w:sz="0" w:space="0" w:color="auto"/>
        <w:bottom w:val="none" w:sz="0" w:space="0" w:color="auto"/>
        <w:right w:val="none" w:sz="0" w:space="0" w:color="auto"/>
      </w:divBdr>
    </w:div>
    <w:div w:id="798187384">
      <w:bodyDiv w:val="1"/>
      <w:marLeft w:val="0"/>
      <w:marRight w:val="0"/>
      <w:marTop w:val="0"/>
      <w:marBottom w:val="0"/>
      <w:divBdr>
        <w:top w:val="none" w:sz="0" w:space="0" w:color="auto"/>
        <w:left w:val="none" w:sz="0" w:space="0" w:color="auto"/>
        <w:bottom w:val="none" w:sz="0" w:space="0" w:color="auto"/>
        <w:right w:val="none" w:sz="0" w:space="0" w:color="auto"/>
      </w:divBdr>
    </w:div>
    <w:div w:id="897789976">
      <w:bodyDiv w:val="1"/>
      <w:marLeft w:val="0"/>
      <w:marRight w:val="0"/>
      <w:marTop w:val="0"/>
      <w:marBottom w:val="0"/>
      <w:divBdr>
        <w:top w:val="none" w:sz="0" w:space="0" w:color="auto"/>
        <w:left w:val="none" w:sz="0" w:space="0" w:color="auto"/>
        <w:bottom w:val="none" w:sz="0" w:space="0" w:color="auto"/>
        <w:right w:val="none" w:sz="0" w:space="0" w:color="auto"/>
      </w:divBdr>
    </w:div>
    <w:div w:id="932663977">
      <w:bodyDiv w:val="1"/>
      <w:marLeft w:val="0"/>
      <w:marRight w:val="0"/>
      <w:marTop w:val="0"/>
      <w:marBottom w:val="0"/>
      <w:divBdr>
        <w:top w:val="none" w:sz="0" w:space="0" w:color="auto"/>
        <w:left w:val="none" w:sz="0" w:space="0" w:color="auto"/>
        <w:bottom w:val="none" w:sz="0" w:space="0" w:color="auto"/>
        <w:right w:val="none" w:sz="0" w:space="0" w:color="auto"/>
      </w:divBdr>
    </w:div>
    <w:div w:id="1107773757">
      <w:bodyDiv w:val="1"/>
      <w:marLeft w:val="0"/>
      <w:marRight w:val="0"/>
      <w:marTop w:val="0"/>
      <w:marBottom w:val="0"/>
      <w:divBdr>
        <w:top w:val="none" w:sz="0" w:space="0" w:color="auto"/>
        <w:left w:val="none" w:sz="0" w:space="0" w:color="auto"/>
        <w:bottom w:val="none" w:sz="0" w:space="0" w:color="auto"/>
        <w:right w:val="none" w:sz="0" w:space="0" w:color="auto"/>
      </w:divBdr>
    </w:div>
    <w:div w:id="1231041705">
      <w:bodyDiv w:val="1"/>
      <w:marLeft w:val="0"/>
      <w:marRight w:val="0"/>
      <w:marTop w:val="0"/>
      <w:marBottom w:val="0"/>
      <w:divBdr>
        <w:top w:val="none" w:sz="0" w:space="0" w:color="auto"/>
        <w:left w:val="none" w:sz="0" w:space="0" w:color="auto"/>
        <w:bottom w:val="none" w:sz="0" w:space="0" w:color="auto"/>
        <w:right w:val="none" w:sz="0" w:space="0" w:color="auto"/>
      </w:divBdr>
    </w:div>
    <w:div w:id="1609041827">
      <w:bodyDiv w:val="1"/>
      <w:marLeft w:val="0"/>
      <w:marRight w:val="0"/>
      <w:marTop w:val="0"/>
      <w:marBottom w:val="0"/>
      <w:divBdr>
        <w:top w:val="none" w:sz="0" w:space="0" w:color="auto"/>
        <w:left w:val="none" w:sz="0" w:space="0" w:color="auto"/>
        <w:bottom w:val="none" w:sz="0" w:space="0" w:color="auto"/>
        <w:right w:val="none" w:sz="0" w:space="0" w:color="auto"/>
      </w:divBdr>
    </w:div>
    <w:div w:id="18727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tackoverflow.com/questions/31668970/is-it-possible-for-uistackview-to-scrol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ar.cvijic/Documents/iOS%20projects/Workshop%202017/Assignments/Autolayout/Assignment%201%20-%20Guess%20Game/Auto%20layout%20assignment%201%20-%20Guess%20Ga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FBC0444C04F34AB4EEC49C6B219357"/>
        <w:category>
          <w:name w:val="General"/>
          <w:gallery w:val="placeholder"/>
        </w:category>
        <w:types>
          <w:type w:val="bbPlcHdr"/>
        </w:types>
        <w:behaviors>
          <w:behavior w:val="content"/>
        </w:behaviors>
        <w:guid w:val="{4AA2E929-3FE2-8C48-99E7-781223C2BACB}"/>
      </w:docPartPr>
      <w:docPartBody>
        <w:p w:rsidR="005370F9" w:rsidRDefault="00A173BD">
          <w:pPr>
            <w:pStyle w:val="53FBC0444C04F34AB4EEC49C6B219357"/>
          </w:pPr>
          <w:r w:rsidRPr="000E5698">
            <w:rPr>
              <w:rStyle w:val="PlaceholderText"/>
            </w:rPr>
            <w:t>Choose an item.</w:t>
          </w:r>
        </w:p>
      </w:docPartBody>
    </w:docPart>
    <w:docPart>
      <w:docPartPr>
        <w:name w:val="1D237168EF3AF1489B2A967EE8B99ECE"/>
        <w:category>
          <w:name w:val="General"/>
          <w:gallery w:val="placeholder"/>
        </w:category>
        <w:types>
          <w:type w:val="bbPlcHdr"/>
        </w:types>
        <w:behaviors>
          <w:behavior w:val="content"/>
        </w:behaviors>
        <w:guid w:val="{7711CA37-E46A-C646-98E8-69BE25181C44}"/>
      </w:docPartPr>
      <w:docPartBody>
        <w:p w:rsidR="005370F9" w:rsidRDefault="00A173BD">
          <w:pPr>
            <w:pStyle w:val="1D237168EF3AF1489B2A967EE8B99ECE"/>
          </w:pPr>
          <w:r w:rsidRPr="000E5698">
            <w:rPr>
              <w:rStyle w:val="PlaceholderText"/>
            </w:rPr>
            <w:t>[Title]</w:t>
          </w:r>
        </w:p>
      </w:docPartBody>
    </w:docPart>
    <w:docPart>
      <w:docPartPr>
        <w:name w:val="5A5CCF5C03C2654EBCE3F0C6DF2CCA67"/>
        <w:category>
          <w:name w:val="General"/>
          <w:gallery w:val="placeholder"/>
        </w:category>
        <w:types>
          <w:type w:val="bbPlcHdr"/>
        </w:types>
        <w:behaviors>
          <w:behavior w:val="content"/>
        </w:behaviors>
        <w:guid w:val="{FA2C930D-C3DB-A84A-9C4F-E55D0973F6FB}"/>
      </w:docPartPr>
      <w:docPartBody>
        <w:p w:rsidR="005370F9" w:rsidRDefault="00A173BD">
          <w:pPr>
            <w:pStyle w:val="5A5CCF5C03C2654EBCE3F0C6DF2CCA67"/>
          </w:pPr>
          <w:r w:rsidRPr="000E569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Bold">
    <w:charset w:val="00"/>
    <w:family w:val="auto"/>
    <w:pitch w:val="variable"/>
    <w:sig w:usb0="00000287" w:usb1="000008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BD"/>
    <w:rsid w:val="000B53A3"/>
    <w:rsid w:val="001E15D4"/>
    <w:rsid w:val="002031ED"/>
    <w:rsid w:val="005370F9"/>
    <w:rsid w:val="00A173BD"/>
    <w:rsid w:val="00FE6D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C6AE93C8802B84D9D61758980F4932B">
    <w:name w:val="BC6AE93C8802B84D9D61758980F4932B"/>
  </w:style>
  <w:style w:type="paragraph" w:customStyle="1" w:styleId="8048A9F51137904DA5FDF533A6F4BAD9">
    <w:name w:val="8048A9F51137904DA5FDF533A6F4BAD9"/>
  </w:style>
  <w:style w:type="paragraph" w:customStyle="1" w:styleId="53FBC0444C04F34AB4EEC49C6B219357">
    <w:name w:val="53FBC0444C04F34AB4EEC49C6B219357"/>
  </w:style>
  <w:style w:type="paragraph" w:customStyle="1" w:styleId="1D237168EF3AF1489B2A967EE8B99ECE">
    <w:name w:val="1D237168EF3AF1489B2A967EE8B99ECE"/>
  </w:style>
  <w:style w:type="paragraph" w:customStyle="1" w:styleId="5A5CCF5C03C2654EBCE3F0C6DF2CCA67">
    <w:name w:val="5A5CCF5C03C2654EBCE3F0C6DF2CC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Endava colors">
      <a:dk1>
        <a:srgbClr val="000000"/>
      </a:dk1>
      <a:lt1>
        <a:srgbClr val="FFFFFF"/>
      </a:lt1>
      <a:dk2>
        <a:srgbClr val="BDBEC0"/>
      </a:dk2>
      <a:lt2>
        <a:srgbClr val="FFFFFF"/>
      </a:lt2>
      <a:accent1>
        <a:srgbClr val="DE411B"/>
      </a:accent1>
      <a:accent2>
        <a:srgbClr val="000000"/>
      </a:accent2>
      <a:accent3>
        <a:srgbClr val="E8775C"/>
      </a:accent3>
      <a:accent4>
        <a:srgbClr val="7F878B"/>
      </a:accent4>
      <a:accent5>
        <a:srgbClr val="252729"/>
      </a:accent5>
      <a:accent6>
        <a:srgbClr val="000000"/>
      </a:accent6>
      <a:hlink>
        <a:srgbClr val="DF411C"/>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4DE8F874A57D40BE181F274FFEEB68" ma:contentTypeVersion="0" ma:contentTypeDescription="Create a new document." ma:contentTypeScope="" ma:versionID="308c419822eca16213fccab147bd08e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F6401-3656-46E7-9A1E-21785F1FC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536BB9-EEB8-4E78-9087-FA6982CB3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1C7D2C-EFDF-4EB4-AE3C-AD230B62C1AE}">
  <ds:schemaRefs>
    <ds:schemaRef ds:uri="http://schemas.microsoft.com/sharepoint/v3/contenttype/forms"/>
  </ds:schemaRefs>
</ds:datastoreItem>
</file>

<file path=customXml/itemProps4.xml><?xml version="1.0" encoding="utf-8"?>
<ds:datastoreItem xmlns:ds="http://schemas.openxmlformats.org/officeDocument/2006/customXml" ds:itemID="{FA0EEBCF-E422-3642-9E77-20F8463A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 layout assignment 1 - Guess Game.dotx</Template>
  <TotalTime>227</TotalTime>
  <Pages>3</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3</vt:lpstr>
    </vt:vector>
  </TitlesOfParts>
  <Company>Grant Thornton International</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Dev Trade</dc:subject>
  <dc:creator>Microsoft Office User</dc:creator>
  <cp:keywords/>
  <cp:lastModifiedBy>Microsoft Office User</cp:lastModifiedBy>
  <cp:revision>18</cp:revision>
  <cp:lastPrinted>2016-07-15T08:11:00Z</cp:lastPrinted>
  <dcterms:created xsi:type="dcterms:W3CDTF">2017-02-13T09:40:00Z</dcterms:created>
  <dcterms:modified xsi:type="dcterms:W3CDTF">2017-03-02T13:04:00Z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0x010100B74DE8F874A57D40BE181F274FFEEB68</vt:lpwstr>
  </property>
</Properties>
</file>